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1Char"/>
          <w:b/>
          <w:color w:val="262626" w:themeColor="text1" w:themeTint="D9"/>
          <w:sz w:val="36"/>
        </w:rPr>
        <w:id w:val="223570831"/>
        <w:placeholder>
          <w:docPart w:val="F416BBAD65CF46C7BD8B1D5E77E49F6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1Char"/>
        </w:rPr>
      </w:sdtEndPr>
      <w:sdtContent>
        <w:p w:rsidR="00D86B18" w:rsidRPr="009F2455" w:rsidRDefault="00A443BA" w:rsidP="00962D88">
          <w:pPr>
            <w:pStyle w:val="a6"/>
            <w:rPr>
              <w:rStyle w:val="1Char"/>
              <w:b/>
              <w:color w:val="262626" w:themeColor="text1" w:themeTint="D9"/>
              <w:sz w:val="36"/>
            </w:rPr>
          </w:pPr>
          <w:r w:rsidRPr="009F2455">
            <w:rPr>
              <w:rStyle w:val="1Char"/>
              <w:rFonts w:hint="eastAsia"/>
              <w:b/>
              <w:color w:val="262626" w:themeColor="text1" w:themeTint="D9"/>
              <w:sz w:val="36"/>
            </w:rPr>
            <w:t>多边形的几何操作</w:t>
          </w:r>
        </w:p>
      </w:sdtContent>
    </w:sdt>
    <w:p w:rsidR="00666DDA" w:rsidRDefault="00666DDA" w:rsidP="00666DDA">
      <w:pPr>
        <w:pStyle w:val="a7"/>
      </w:pPr>
      <w:r>
        <w:rPr>
          <w:rFonts w:hint="eastAsia"/>
        </w:rPr>
        <w:t>软件</w:t>
      </w:r>
      <w:r>
        <w:rPr>
          <w:rFonts w:hint="eastAsia"/>
        </w:rPr>
        <w:t xml:space="preserve">22  </w:t>
      </w:r>
      <w:r>
        <w:rPr>
          <w:rFonts w:hint="eastAsia"/>
        </w:rPr>
        <w:t>杨妍喆</w:t>
      </w:r>
      <w:r>
        <w:rPr>
          <w:rFonts w:hint="eastAsia"/>
        </w:rPr>
        <w:t xml:space="preserve">  2012013323</w:t>
      </w:r>
      <w:r w:rsidR="00B36B0F">
        <w:rPr>
          <w:rFonts w:hint="eastAsia"/>
        </w:rPr>
        <w:t xml:space="preserve">  </w:t>
      </w:r>
      <w:r w:rsidR="00B36B0F">
        <w:t xml:space="preserve">    E-mail: yangyanzhe@126.com</w:t>
      </w:r>
    </w:p>
    <w:p w:rsidR="00D86B18" w:rsidRPr="009F2455" w:rsidRDefault="006365BE" w:rsidP="004E5D5D">
      <w:pPr>
        <w:pStyle w:val="10"/>
        <w:spacing w:before="0"/>
        <w:rPr>
          <w:sz w:val="28"/>
        </w:rPr>
      </w:pPr>
      <w:r w:rsidRPr="009F2455">
        <w:rPr>
          <w:rFonts w:hint="eastAsia"/>
          <w:sz w:val="28"/>
        </w:rPr>
        <w:t>一、</w:t>
      </w:r>
      <w:r w:rsidR="0021747D" w:rsidRPr="009F2455">
        <w:rPr>
          <w:rFonts w:hint="eastAsia"/>
          <w:sz w:val="28"/>
        </w:rPr>
        <w:t>实验目的</w:t>
      </w:r>
    </w:p>
    <w:p w:rsidR="00A5261B" w:rsidRPr="009F2455" w:rsidRDefault="004E5D5D" w:rsidP="004E5D5D">
      <w:pPr>
        <w:pStyle w:val="af4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实现任意多边形（凹、凸、带内环）的鼠标输入及</w:t>
      </w:r>
      <w:r w:rsidR="00A5261B"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显示，可自定义多边形的颜色;</w:t>
      </w:r>
    </w:p>
    <w:p w:rsidR="00C4270B" w:rsidRPr="009F2455" w:rsidRDefault="004E5D5D" w:rsidP="004E5D5D">
      <w:pPr>
        <w:pStyle w:val="af4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实现任意多边形的裁剪；</w:t>
      </w:r>
    </w:p>
    <w:p w:rsidR="00C4270B" w:rsidRPr="009F2455" w:rsidRDefault="004E5D5D" w:rsidP="004E5D5D">
      <w:pPr>
        <w:pStyle w:val="af4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实现任意多边形的平移、旋转、缩放、翻转；</w:t>
      </w:r>
    </w:p>
    <w:p w:rsidR="008A233C" w:rsidRPr="009F2455" w:rsidRDefault="004E5D5D" w:rsidP="008A233C">
      <w:pPr>
        <w:pStyle w:val="af4"/>
        <w:widowControl w:val="0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只能使用</w:t>
      </w:r>
      <w:r w:rsidRPr="009F2455">
        <w:rPr>
          <w:rFonts w:ascii="微软雅黑" w:eastAsia="微软雅黑" w:hAnsi="微软雅黑" w:cs="Arial-BoldMT"/>
          <w:bCs/>
          <w:color w:val="000000"/>
          <w:sz w:val="22"/>
          <w:szCs w:val="24"/>
        </w:rPr>
        <w:t>SetPixel</w:t>
      </w:r>
      <w:r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、</w:t>
      </w:r>
      <w:r w:rsidRPr="009F2455">
        <w:rPr>
          <w:rFonts w:ascii="微软雅黑" w:eastAsia="微软雅黑" w:hAnsi="微软雅黑" w:cs="Arial-BoldMT"/>
          <w:bCs/>
          <w:color w:val="000000"/>
          <w:sz w:val="22"/>
          <w:szCs w:val="24"/>
        </w:rPr>
        <w:t>MoveTo</w:t>
      </w:r>
      <w:r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、</w:t>
      </w:r>
      <w:r w:rsidRPr="009F2455">
        <w:rPr>
          <w:rFonts w:ascii="微软雅黑" w:eastAsia="微软雅黑" w:hAnsi="微软雅黑" w:cs="Arial-BoldMT"/>
          <w:bCs/>
          <w:color w:val="000000"/>
          <w:sz w:val="22"/>
          <w:szCs w:val="24"/>
        </w:rPr>
        <w:t>LineTo</w:t>
      </w:r>
      <w:r w:rsidRPr="009F2455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函数</w:t>
      </w:r>
    </w:p>
    <w:p w:rsidR="008A233C" w:rsidRPr="009F2455" w:rsidRDefault="00F646AD" w:rsidP="00EA224A">
      <w:pPr>
        <w:pStyle w:val="10"/>
        <w:rPr>
          <w:sz w:val="28"/>
        </w:rPr>
      </w:pPr>
      <w:r w:rsidRPr="009F2455">
        <w:rPr>
          <w:rFonts w:hint="eastAsia"/>
          <w:sz w:val="28"/>
        </w:rPr>
        <w:t>二、算法描述</w:t>
      </w:r>
    </w:p>
    <w:p w:rsidR="00F646AD" w:rsidRPr="00B16955" w:rsidRDefault="00D714FA" w:rsidP="00BE59E2">
      <w:pPr>
        <w:pStyle w:val="af4"/>
        <w:numPr>
          <w:ilvl w:val="0"/>
          <w:numId w:val="39"/>
        </w:numPr>
        <w:rPr>
          <w:rFonts w:ascii="微软雅黑" w:eastAsia="微软雅黑" w:hAnsi="微软雅黑"/>
          <w:sz w:val="24"/>
        </w:rPr>
      </w:pPr>
      <w:r w:rsidRPr="00B16955">
        <w:rPr>
          <w:rFonts w:ascii="微软雅黑" w:eastAsia="微软雅黑" w:hAnsi="微软雅黑" w:hint="eastAsia"/>
          <w:sz w:val="24"/>
        </w:rPr>
        <w:t>多边形的</w:t>
      </w:r>
      <w:r w:rsidR="00F00B28" w:rsidRPr="00B16955">
        <w:rPr>
          <w:rFonts w:ascii="微软雅黑" w:eastAsia="微软雅黑" w:hAnsi="微软雅黑" w:hint="eastAsia"/>
          <w:sz w:val="24"/>
        </w:rPr>
        <w:t>边界标志</w:t>
      </w:r>
      <w:r w:rsidRPr="00B16955">
        <w:rPr>
          <w:rFonts w:ascii="微软雅黑" w:eastAsia="微软雅黑" w:hAnsi="微软雅黑" w:hint="eastAsia"/>
          <w:sz w:val="24"/>
        </w:rPr>
        <w:t>算法</w:t>
      </w:r>
    </w:p>
    <w:p w:rsidR="006D5E5E" w:rsidRPr="005E6870" w:rsidRDefault="00F22ADE" w:rsidP="00575A82">
      <w:pPr>
        <w:pStyle w:val="af4"/>
        <w:numPr>
          <w:ilvl w:val="0"/>
          <w:numId w:val="42"/>
        </w:numPr>
        <w:spacing w:beforeLines="50" w:before="120" w:afterLines="50" w:after="120"/>
        <w:ind w:left="777" w:hanging="357"/>
        <w:rPr>
          <w:rFonts w:ascii="微软雅黑" w:eastAsia="微软雅黑" w:hAnsi="微软雅黑"/>
          <w:b/>
          <w:i/>
          <w:sz w:val="22"/>
        </w:rPr>
      </w:pPr>
      <w:r w:rsidRPr="005E6870">
        <w:rPr>
          <w:rFonts w:ascii="微软雅黑" w:eastAsia="微软雅黑" w:hAnsi="微软雅黑" w:hint="eastAsia"/>
          <w:b/>
          <w:i/>
          <w:sz w:val="22"/>
        </w:rPr>
        <w:t>算法简述</w:t>
      </w:r>
    </w:p>
    <w:p w:rsidR="004A2FB3" w:rsidRPr="009F2455" w:rsidRDefault="004A2FB3" w:rsidP="00575A82">
      <w:pPr>
        <w:pStyle w:val="af4"/>
        <w:spacing w:after="0" w:line="240" w:lineRule="auto"/>
        <w:ind w:left="780"/>
        <w:rPr>
          <w:rFonts w:ascii="微软雅黑" w:eastAsia="微软雅黑" w:hAnsi="微软雅黑"/>
          <w:sz w:val="22"/>
        </w:rPr>
      </w:pPr>
      <w:r w:rsidRPr="009F2455">
        <w:rPr>
          <w:rFonts w:ascii="微软雅黑" w:eastAsia="微软雅黑" w:hAnsi="微软雅黑" w:hint="eastAsia"/>
          <w:sz w:val="22"/>
        </w:rPr>
        <w:t>边界标志算法的思想就是在边界处设置标记，然后扫描每行，遇到边界开始，再次遇到结束。算法的具体实现为：</w:t>
      </w:r>
    </w:p>
    <w:p w:rsidR="008A257B" w:rsidRPr="009F2455" w:rsidRDefault="002A24DA" w:rsidP="00575A82">
      <w:pPr>
        <w:spacing w:after="0" w:line="240" w:lineRule="auto"/>
        <w:ind w:left="425"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9D4E249" wp14:editId="76F9F118">
                <wp:simplePos x="0" y="0"/>
                <wp:positionH relativeFrom="margin">
                  <wp:posOffset>4283710</wp:posOffset>
                </wp:positionH>
                <wp:positionV relativeFrom="margin">
                  <wp:posOffset>3718560</wp:posOffset>
                </wp:positionV>
                <wp:extent cx="1323975" cy="1971675"/>
                <wp:effectExtent l="0" t="0" r="9525" b="9525"/>
                <wp:wrapSquare wrapText="bothSides"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971675"/>
                          <a:chOff x="0" y="0"/>
                          <a:chExt cx="1323975" cy="197167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1323975" cy="1647190"/>
                            <a:chOff x="0" y="0"/>
                            <a:chExt cx="1323975" cy="1647190"/>
                          </a:xfrm>
                        </wpg:grpSpPr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23975" cy="16471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5" name="文本框 25"/>
                          <wps:cNvSpPr txBox="1"/>
                          <wps:spPr>
                            <a:xfrm>
                              <a:off x="257175" y="142875"/>
                              <a:ext cx="274955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7197" w:rsidRDefault="00CC7197" w:rsidP="00CC7197">
                                <w:r>
                                  <w:rPr>
                                    <w:rFonts w:hint="eastAsi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781050" y="123825"/>
                              <a:ext cx="272415" cy="209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7197" w:rsidRDefault="00CC7197" w:rsidP="00CC7197">
                                <w:r>
                                  <w:rPr>
                                    <w:rFonts w:hint="eastAsi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文本框 29"/>
                        <wps:cNvSpPr txBox="1"/>
                        <wps:spPr>
                          <a:xfrm>
                            <a:off x="314325" y="1695450"/>
                            <a:ext cx="63944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A24DA" w:rsidRDefault="002A24DA">
                              <w:r>
                                <w:rPr>
                                  <w:rFonts w:hint="eastAsia"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D4E249" id="组合 30" o:spid="_x0000_s1026" style="position:absolute;left:0;text-align:left;margin-left:337.3pt;margin-top:292.8pt;width:104.25pt;height:155.25pt;z-index:251667456;mso-position-horizontal-relative:margin;mso-position-vertical-relative:margin" coordsize="13239,19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">
                <v:group id="组合 28" o:spid="_x0000_s1027" style="position:absolute;width:13239;height:16471" coordsize="13239,16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24" o:spid="_x0000_s1028" type="#_x0000_t75" style="position:absolute;width:13239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QM3K/AAAA2wAAAA8AAABkcnMvZG93bnJldi54bWxEj80KwjAQhO+C7xBW8CKaKqJSjSKCoHjy&#10;5wGWZm2rzaY20da3N4LgcZiZb5jFqjGFeFHlcssKhoMIBHFidc6pgst525+BcB5ZY2GZFLzJwWrZ&#10;bi0w1rbmI71OPhUBwi5GBZn3ZSylSzIy6Aa2JA7e1VYGfZBVKnWFdYCbQo6iaCIN5hwWMixpk1Fy&#10;Pz2Ngv390Oul9VTr4+NC9RTxZvYPpbqdZj0H4anx//CvvdMKRmP4fgk/QC4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kDNyvwAAANsAAAAPAAAAAAAAAAAAAAAAAJ8CAABk&#10;cnMvZG93bnJldi54bWxQSwUGAAAAAAQABAD3AAAAiwMAAAAA&#10;">
                    <v:imagedata r:id="rId11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5" o:spid="_x0000_s1029" type="#_x0000_t202" style="position:absolute;left:2571;top:1428;width:2750;height:20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  <v:textbox>
                      <w:txbxContent>
                        <w:p w:rsidR="00CC7197" w:rsidRDefault="00CC7197" w:rsidP="00CC7197">
                          <w:r>
                            <w:rPr>
                              <w:rFonts w:hint="eastAsia"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本框 26" o:spid="_x0000_s1030" type="#_x0000_t202" style="position:absolute;left:7810;top:1238;width:2724;height:209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8XYc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UMc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xdhxQAAANsAAAAPAAAAAAAAAAAAAAAAAJgCAABkcnMv&#10;ZG93bnJldi54bWxQSwUGAAAAAAQABAD1AAAAigMAAAAA&#10;" filled="f" stroked="f" strokeweight=".5pt">
                    <v:textbox>
                      <w:txbxContent>
                        <w:p w:rsidR="00CC7197" w:rsidRDefault="00CC7197" w:rsidP="00CC7197">
                          <w:r>
                            <w:rPr>
                              <w:rFonts w:hint="eastAsia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shape id="文本框 29" o:spid="_x0000_s1031" type="#_x0000_t202" style="position:absolute;left:3143;top:16954;width:639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q7sQA&#10;AADbAAAADwAAAGRycy9kb3ducmV2LnhtbESPwWrDMBBE74H+g9hCbokcB4rtRjYlEPAhOdRt6XWx&#10;traptXIlJXH+PioUehxm5g2zq2Yzigs5P1hWsFknIIhbqwfuFLy/HVYZCB+QNY6WScGNPFTlw2KH&#10;hbZXfqVLEzoRIewLVNCHMBVS+rYng35tJ+LofVlnMETpOqkdXiPcjDJNkidpcOC40ONE+57a7+Zs&#10;FJz2eZPV6c195tv60GQ/G3vMPpRaPs4vzyACzeE//NeutYI0h98v8QfI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6u7EAAAA2wAAAA8AAAAAAAAAAAAAAAAAmAIAAGRycy9k&#10;b3ducmV2LnhtbFBLBQYAAAAABAAEAPUAAACJAwAAAAA=&#10;" fillcolor="white [3201]" stroked="f" strokeweight=".5pt">
                  <v:textbox>
                    <w:txbxContent>
                      <w:p w:rsidR="002A24DA" w:rsidRDefault="002A24DA">
                        <w:r>
                          <w:rPr>
                            <w:rFonts w:hint="eastAsia"/>
                          </w:rPr>
                          <w:t>Figure 1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0472D">
        <w:rPr>
          <w:rFonts w:ascii="微软雅黑" w:eastAsia="微软雅黑" w:hAnsi="微软雅黑" w:hint="eastAsia"/>
          <w:sz w:val="22"/>
        </w:rPr>
        <w:t>a</w:t>
      </w:r>
      <w:r w:rsidR="004A2FB3" w:rsidRPr="009F2455">
        <w:rPr>
          <w:rFonts w:ascii="微软雅黑" w:eastAsia="微软雅黑" w:hAnsi="微软雅黑"/>
          <w:sz w:val="22"/>
        </w:rPr>
        <w:t>.</w:t>
      </w:r>
      <w:r w:rsidR="004A2FB3" w:rsidRPr="009F2455">
        <w:rPr>
          <w:rFonts w:ascii="微软雅黑" w:eastAsia="微软雅黑" w:hAnsi="微软雅黑" w:hint="eastAsia"/>
          <w:sz w:val="22"/>
        </w:rPr>
        <w:t xml:space="preserve"> 建立多边形包围矩形的</w:t>
      </w:r>
      <w:r w:rsidR="00E05412" w:rsidRPr="009F2455">
        <w:rPr>
          <w:rFonts w:ascii="微软雅黑" w:eastAsia="微软雅黑" w:hAnsi="微软雅黑" w:hint="eastAsia"/>
          <w:sz w:val="22"/>
        </w:rPr>
        <w:t>标记矩阵；</w:t>
      </w:r>
    </w:p>
    <w:p w:rsidR="0000472D" w:rsidRPr="009F2455" w:rsidRDefault="0000472D" w:rsidP="00575A82">
      <w:pPr>
        <w:spacing w:after="0" w:line="240" w:lineRule="auto"/>
        <w:ind w:left="355" w:firstLine="425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b</w:t>
      </w:r>
      <w:r w:rsidR="00E05412" w:rsidRPr="009F2455">
        <w:rPr>
          <w:rFonts w:ascii="微软雅黑" w:eastAsia="微软雅黑" w:hAnsi="微软雅黑" w:hint="eastAsia"/>
          <w:sz w:val="22"/>
        </w:rPr>
        <w:t>.</w:t>
      </w:r>
      <w:r w:rsidR="00EF0201">
        <w:rPr>
          <w:rFonts w:ascii="微软雅黑" w:eastAsia="微软雅黑" w:hAnsi="微软雅黑"/>
          <w:sz w:val="22"/>
        </w:rPr>
        <w:t xml:space="preserve"> </w:t>
      </w:r>
      <w:r w:rsidR="00EF0201">
        <w:rPr>
          <w:rFonts w:ascii="微软雅黑" w:eastAsia="微软雅黑" w:hAnsi="微软雅黑" w:hint="eastAsia"/>
          <w:sz w:val="22"/>
        </w:rPr>
        <w:t>按行扫描，遇到左边界开始，右边界停止。</w:t>
      </w:r>
    </w:p>
    <w:p w:rsidR="00CD23E6" w:rsidRPr="005E6870" w:rsidRDefault="00CD23E6" w:rsidP="000F2A04">
      <w:pPr>
        <w:pStyle w:val="af4"/>
        <w:numPr>
          <w:ilvl w:val="0"/>
          <w:numId w:val="42"/>
        </w:numPr>
        <w:spacing w:beforeLines="50" w:before="120" w:after="0"/>
        <w:rPr>
          <w:rFonts w:ascii="微软雅黑" w:eastAsia="微软雅黑" w:hAnsi="微软雅黑"/>
          <w:b/>
          <w:i/>
          <w:sz w:val="22"/>
        </w:rPr>
      </w:pPr>
      <w:r w:rsidRPr="005E6870">
        <w:rPr>
          <w:rFonts w:ascii="微软雅黑" w:eastAsia="微软雅黑" w:hAnsi="微软雅黑" w:hint="eastAsia"/>
          <w:b/>
          <w:i/>
          <w:sz w:val="22"/>
        </w:rPr>
        <w:t>算法改进</w:t>
      </w:r>
    </w:p>
    <w:p w:rsidR="004F2EE1" w:rsidRDefault="00DD7EDD" w:rsidP="00C64DA1">
      <w:pPr>
        <w:spacing w:after="0"/>
        <w:ind w:left="78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上述算法在</w:t>
      </w:r>
      <w:r>
        <w:rPr>
          <w:rFonts w:ascii="微软雅黑" w:eastAsia="微软雅黑" w:hAnsi="微软雅黑"/>
          <w:sz w:val="22"/>
        </w:rPr>
        <w:t>凹多边形的情况下是不适用的，</w:t>
      </w:r>
      <w:r w:rsidR="00C64DA1">
        <w:rPr>
          <w:rFonts w:ascii="微软雅黑" w:eastAsia="微软雅黑" w:hAnsi="微软雅黑" w:hint="eastAsia"/>
          <w:sz w:val="22"/>
        </w:rPr>
        <w:t>为了得到正确的结果，需要利用扫描线算法对交点取舍的思想，当构成边界顶点的边在扫描点两侧时，且不作为边界的开始</w:t>
      </w:r>
      <w:r w:rsidR="00985AFB">
        <w:rPr>
          <w:rFonts w:ascii="微软雅黑" w:eastAsia="微软雅黑" w:hAnsi="微软雅黑" w:hint="eastAsia"/>
          <w:sz w:val="22"/>
        </w:rPr>
        <w:t>。</w:t>
      </w:r>
    </w:p>
    <w:p w:rsidR="00985AFB" w:rsidRPr="00985AFB" w:rsidRDefault="00985AFB" w:rsidP="00C64DA1">
      <w:pPr>
        <w:spacing w:after="0"/>
        <w:ind w:left="78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如A点</w:t>
      </w:r>
      <w:r>
        <w:rPr>
          <w:rFonts w:ascii="微软雅黑" w:eastAsia="微软雅黑" w:hAnsi="微软雅黑"/>
          <w:sz w:val="22"/>
        </w:rPr>
        <w:t>，与</w:t>
      </w:r>
      <w:r>
        <w:rPr>
          <w:rFonts w:ascii="微软雅黑" w:eastAsia="微软雅黑" w:hAnsi="微软雅黑" w:hint="eastAsia"/>
          <w:sz w:val="22"/>
        </w:rPr>
        <w:t>A相邻</w:t>
      </w:r>
      <w:r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两个</w:t>
      </w:r>
      <w:r w:rsidR="00320FB2">
        <w:rPr>
          <w:rFonts w:ascii="微软雅黑" w:eastAsia="微软雅黑" w:hAnsi="微软雅黑"/>
          <w:sz w:val="22"/>
        </w:rPr>
        <w:t>顶点</w:t>
      </w:r>
      <w:r w:rsidR="00320FB2">
        <w:rPr>
          <w:rFonts w:ascii="微软雅黑" w:eastAsia="微软雅黑" w:hAnsi="微软雅黑" w:hint="eastAsia"/>
          <w:sz w:val="22"/>
        </w:rPr>
        <w:t>在</w:t>
      </w:r>
      <w:r w:rsidR="00320FB2">
        <w:rPr>
          <w:rFonts w:ascii="微软雅黑" w:eastAsia="微软雅黑" w:hAnsi="微软雅黑"/>
          <w:sz w:val="22"/>
        </w:rPr>
        <w:t>同侧，因此</w:t>
      </w:r>
      <w:r w:rsidR="00320FB2">
        <w:rPr>
          <w:rFonts w:ascii="微软雅黑" w:eastAsia="微软雅黑" w:hAnsi="微软雅黑" w:hint="eastAsia"/>
          <w:sz w:val="22"/>
        </w:rPr>
        <w:t>A应该</w:t>
      </w:r>
      <w:r w:rsidR="00320FB2">
        <w:rPr>
          <w:rFonts w:ascii="微软雅黑" w:eastAsia="微软雅黑" w:hAnsi="微软雅黑"/>
          <w:sz w:val="22"/>
        </w:rPr>
        <w:t>算作两个顶点</w:t>
      </w:r>
      <w:r w:rsidR="00086884">
        <w:rPr>
          <w:rFonts w:ascii="微软雅黑" w:eastAsia="微软雅黑" w:hAnsi="微软雅黑" w:hint="eastAsia"/>
          <w:sz w:val="22"/>
        </w:rPr>
        <w:t>。</w:t>
      </w:r>
    </w:p>
    <w:p w:rsidR="008C1821" w:rsidRPr="005E6870" w:rsidRDefault="008C1821" w:rsidP="008C1821">
      <w:pPr>
        <w:pStyle w:val="af4"/>
        <w:numPr>
          <w:ilvl w:val="0"/>
          <w:numId w:val="42"/>
        </w:numPr>
        <w:spacing w:after="0"/>
        <w:rPr>
          <w:rFonts w:ascii="微软雅黑" w:eastAsia="微软雅黑" w:hAnsi="微软雅黑"/>
          <w:b/>
          <w:i/>
          <w:sz w:val="22"/>
        </w:rPr>
      </w:pPr>
      <w:r w:rsidRPr="005E6870">
        <w:rPr>
          <w:rFonts w:ascii="微软雅黑" w:eastAsia="微软雅黑" w:hAnsi="微软雅黑" w:hint="eastAsia"/>
          <w:b/>
          <w:i/>
          <w:sz w:val="22"/>
        </w:rPr>
        <w:t>改进后</w:t>
      </w:r>
      <w:r w:rsidRPr="005E6870">
        <w:rPr>
          <w:rFonts w:ascii="微软雅黑" w:eastAsia="微软雅黑" w:hAnsi="微软雅黑"/>
          <w:b/>
          <w:i/>
          <w:sz w:val="22"/>
        </w:rPr>
        <w:t>结果</w:t>
      </w:r>
    </w:p>
    <w:p w:rsidR="00DD7EDD" w:rsidRPr="005752D8" w:rsidRDefault="00FE1057" w:rsidP="00C64DA1">
      <w:pPr>
        <w:spacing w:after="0"/>
        <w:ind w:left="780"/>
        <w:rPr>
          <w:rFonts w:ascii="微软雅黑" w:eastAsia="微软雅黑" w:hAnsi="微软雅黑"/>
          <w:sz w:val="22"/>
        </w:rPr>
      </w:pPr>
      <w:r w:rsidRPr="00FE1057">
        <w:rPr>
          <w:rFonts w:ascii="微软雅黑" w:eastAsia="微软雅黑" w:hAnsi="微软雅黑"/>
          <w:noProof/>
          <w:sz w:val="22"/>
        </w:rPr>
        <w:drawing>
          <wp:inline distT="0" distB="0" distL="0" distR="0">
            <wp:extent cx="2771775" cy="2089198"/>
            <wp:effectExtent l="0" t="0" r="0" b="6350"/>
            <wp:docPr id="31" name="图片 31" descr="C:\Users\yanzhe\Desktop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zhe\Desktop\result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497" cy="209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9E2" w:rsidRPr="00B16955" w:rsidRDefault="007D112C" w:rsidP="00BE59E2">
      <w:pPr>
        <w:pStyle w:val="af4"/>
        <w:numPr>
          <w:ilvl w:val="0"/>
          <w:numId w:val="39"/>
        </w:numPr>
        <w:rPr>
          <w:rFonts w:ascii="微软雅黑" w:eastAsia="微软雅黑" w:hAnsi="微软雅黑"/>
          <w:sz w:val="24"/>
        </w:rPr>
      </w:pPr>
      <w:r w:rsidRPr="00B16955">
        <w:rPr>
          <w:rFonts w:ascii="微软雅黑" w:eastAsia="微软雅黑" w:hAnsi="微软雅黑" w:hint="eastAsia"/>
          <w:sz w:val="24"/>
        </w:rPr>
        <w:lastRenderedPageBreak/>
        <w:t>多边形裁减的Sutherland-Hodgman算法</w:t>
      </w:r>
    </w:p>
    <w:p w:rsidR="00457954" w:rsidRPr="009F2455" w:rsidRDefault="00FE1057" w:rsidP="00457954">
      <w:pPr>
        <w:pStyle w:val="af4"/>
        <w:rPr>
          <w:rFonts w:ascii="微软雅黑" w:eastAsia="微软雅黑" w:hAnsi="微软雅黑"/>
          <w:sz w:val="22"/>
        </w:rPr>
      </w:pPr>
      <w:r>
        <w:rPr>
          <w:noProof/>
        </w:rPr>
        <w:drawing>
          <wp:inline distT="0" distB="0" distL="0" distR="0" wp14:anchorId="3BD00812" wp14:editId="3AD5F125">
            <wp:extent cx="5760085" cy="414401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54" w:rsidRPr="00B16955" w:rsidRDefault="00457954" w:rsidP="00BE59E2">
      <w:pPr>
        <w:pStyle w:val="af4"/>
        <w:numPr>
          <w:ilvl w:val="0"/>
          <w:numId w:val="39"/>
        </w:numPr>
        <w:rPr>
          <w:rFonts w:ascii="微软雅黑" w:eastAsia="微软雅黑" w:hAnsi="微软雅黑"/>
          <w:sz w:val="24"/>
        </w:rPr>
      </w:pPr>
      <w:r w:rsidRPr="00B16955">
        <w:rPr>
          <w:rFonts w:ascii="微软雅黑" w:eastAsia="微软雅黑" w:hAnsi="微软雅黑" w:hint="eastAsia"/>
          <w:sz w:val="24"/>
        </w:rPr>
        <w:t>多边形的平移</w:t>
      </w:r>
      <w:r w:rsidR="0003743F" w:rsidRPr="00B16955">
        <w:rPr>
          <w:rFonts w:ascii="微软雅黑" w:eastAsia="微软雅黑" w:hAnsi="微软雅黑" w:hint="eastAsia"/>
          <w:sz w:val="24"/>
        </w:rPr>
        <w:t>、旋转、缩放、翻转</w:t>
      </w:r>
    </w:p>
    <w:p w:rsidR="00C952B5" w:rsidRDefault="00786A25" w:rsidP="008D29EE">
      <w:pPr>
        <w:spacing w:after="0" w:line="240" w:lineRule="auto"/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多边形的平移、旋转、缩放、翻转利用矩阵变换</w:t>
      </w:r>
      <w:r w:rsidR="00C952B5">
        <w:rPr>
          <w:rFonts w:ascii="微软雅黑" w:eastAsia="微软雅黑" w:hAnsi="微软雅黑" w:hint="eastAsia"/>
          <w:sz w:val="22"/>
        </w:rPr>
        <w:t>，矩阵的形式如下所示。在处理</w:t>
      </w:r>
      <w:r w:rsidR="00C952B5">
        <w:rPr>
          <w:rFonts w:ascii="微软雅黑" w:eastAsia="微软雅黑" w:hAnsi="微软雅黑"/>
          <w:sz w:val="22"/>
        </w:rPr>
        <w:t>旋转、缩放</w:t>
      </w:r>
      <w:r w:rsidR="00C952B5">
        <w:rPr>
          <w:rFonts w:ascii="微软雅黑" w:eastAsia="微软雅黑" w:hAnsi="微软雅黑" w:hint="eastAsia"/>
          <w:sz w:val="22"/>
        </w:rPr>
        <w:t>时，采用平移</w:t>
      </w:r>
      <w:r w:rsidR="00C952B5">
        <w:rPr>
          <w:rFonts w:ascii="微软雅黑" w:eastAsia="微软雅黑" w:hAnsi="微软雅黑"/>
          <w:sz w:val="22"/>
        </w:rPr>
        <w:t>与旋转</w:t>
      </w:r>
      <w:r w:rsidR="00C952B5">
        <w:rPr>
          <w:rFonts w:ascii="微软雅黑" w:eastAsia="微软雅黑" w:hAnsi="微软雅黑" w:hint="eastAsia"/>
          <w:sz w:val="22"/>
        </w:rPr>
        <w:t>/缩放</w:t>
      </w:r>
      <w:r w:rsidR="00C952B5">
        <w:rPr>
          <w:rFonts w:ascii="微软雅黑" w:eastAsia="微软雅黑" w:hAnsi="微软雅黑"/>
          <w:sz w:val="22"/>
        </w:rPr>
        <w:t>的</w:t>
      </w:r>
      <w:r w:rsidR="00C952B5">
        <w:rPr>
          <w:rFonts w:ascii="微软雅黑" w:eastAsia="微软雅黑" w:hAnsi="微软雅黑" w:hint="eastAsia"/>
          <w:sz w:val="22"/>
        </w:rPr>
        <w:t>复合运算，将多边形包围</w:t>
      </w:r>
      <w:r w:rsidR="00C952B5">
        <w:rPr>
          <w:rFonts w:ascii="微软雅黑" w:eastAsia="微软雅黑" w:hAnsi="微软雅黑"/>
          <w:sz w:val="22"/>
        </w:rPr>
        <w:t>矩阵的中心移</w:t>
      </w:r>
      <w:r w:rsidR="00C952B5">
        <w:rPr>
          <w:rFonts w:ascii="微软雅黑" w:eastAsia="微软雅黑" w:hAnsi="微软雅黑" w:hint="eastAsia"/>
          <w:sz w:val="22"/>
        </w:rPr>
        <w:t>至</w:t>
      </w:r>
      <w:r w:rsidR="00C952B5">
        <w:rPr>
          <w:rFonts w:ascii="微软雅黑" w:eastAsia="微软雅黑" w:hAnsi="微软雅黑"/>
          <w:sz w:val="22"/>
        </w:rPr>
        <w:t>圆心再旋转；处理翻转是，选取多边形包围矩阵的</w:t>
      </w:r>
      <w:r w:rsidR="00C952B5">
        <w:rPr>
          <w:rFonts w:ascii="微软雅黑" w:eastAsia="微软雅黑" w:hAnsi="微软雅黑" w:hint="eastAsia"/>
          <w:sz w:val="22"/>
        </w:rPr>
        <w:t>中线</w:t>
      </w:r>
      <w:r w:rsidR="00C952B5">
        <w:rPr>
          <w:rFonts w:ascii="微软雅黑" w:eastAsia="微软雅黑" w:hAnsi="微软雅黑"/>
          <w:sz w:val="22"/>
        </w:rPr>
        <w:t>作为翻转轴。</w:t>
      </w:r>
    </w:p>
    <w:p w:rsidR="008D29EE" w:rsidRPr="008D29EE" w:rsidRDefault="008D29EE" w:rsidP="008D29EE">
      <w:pPr>
        <w:spacing w:after="0" w:line="240" w:lineRule="auto"/>
        <w:ind w:left="420"/>
        <w:rPr>
          <w:rFonts w:ascii="微软雅黑" w:eastAsia="微软雅黑" w:hAnsi="微软雅黑" w:hint="eastAsia"/>
          <w:sz w:val="22"/>
        </w:rPr>
      </w:pPr>
    </w:p>
    <w:tbl>
      <w:tblPr>
        <w:tblStyle w:val="a5"/>
        <w:tblW w:w="9203" w:type="dxa"/>
        <w:tblInd w:w="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648"/>
      </w:tblGrid>
      <w:tr w:rsidR="00C54693" w:rsidRPr="00C54693" w:rsidTr="008D29EE">
        <w:tc>
          <w:tcPr>
            <w:tcW w:w="1555" w:type="dxa"/>
          </w:tcPr>
          <w:p w:rsidR="00C54693" w:rsidRPr="00C952B5" w:rsidRDefault="00C54693" w:rsidP="00C54693">
            <w:pPr>
              <w:rPr>
                <w:rFonts w:hint="eastAsia"/>
                <w:i/>
                <w:sz w:val="21"/>
              </w:rPr>
            </w:pPr>
            <w:r w:rsidRPr="00C952B5">
              <w:rPr>
                <w:rFonts w:hint="eastAsia"/>
                <w:i/>
                <w:sz w:val="21"/>
              </w:rPr>
              <w:t>旋转</w:t>
            </w:r>
            <w:r w:rsidR="00C952B5" w:rsidRPr="00C952B5">
              <w:rPr>
                <w:rFonts w:hint="eastAsia"/>
                <w:i/>
                <w:sz w:val="21"/>
              </w:rPr>
              <w:t>矩阵</w:t>
            </w:r>
          </w:p>
        </w:tc>
        <w:tc>
          <w:tcPr>
            <w:tcW w:w="7648" w:type="dxa"/>
          </w:tcPr>
          <w:p w:rsidR="00C54693" w:rsidRPr="00C952B5" w:rsidRDefault="00C54693" w:rsidP="00C54693">
            <w:pPr>
              <w:rPr>
                <w:rFonts w:hint="eastAsia"/>
                <w:i/>
                <w:sz w:val="21"/>
              </w:rPr>
            </w:pPr>
            <w:r w:rsidRPr="00C952B5">
              <w:rPr>
                <w:i/>
                <w:noProof/>
                <w:sz w:val="21"/>
              </w:rPr>
              <w:drawing>
                <wp:inline distT="0" distB="0" distL="0" distR="0" wp14:anchorId="11F5115F" wp14:editId="130FA7A9">
                  <wp:extent cx="3362325" cy="923925"/>
                  <wp:effectExtent l="0" t="0" r="9525" b="952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693" w:rsidRPr="00C54693" w:rsidTr="008D29EE">
        <w:tc>
          <w:tcPr>
            <w:tcW w:w="1555" w:type="dxa"/>
          </w:tcPr>
          <w:p w:rsidR="00C54693" w:rsidRPr="00C952B5" w:rsidRDefault="002E4E52" w:rsidP="00C54693">
            <w:pPr>
              <w:rPr>
                <w:rFonts w:hint="eastAsia"/>
                <w:i/>
                <w:sz w:val="21"/>
              </w:rPr>
            </w:pPr>
            <w:r w:rsidRPr="00C952B5">
              <w:rPr>
                <w:rFonts w:hint="eastAsia"/>
                <w:i/>
                <w:sz w:val="21"/>
              </w:rPr>
              <w:t>缩放</w:t>
            </w:r>
          </w:p>
        </w:tc>
        <w:tc>
          <w:tcPr>
            <w:tcW w:w="7648" w:type="dxa"/>
          </w:tcPr>
          <w:p w:rsidR="00C54693" w:rsidRPr="00C952B5" w:rsidRDefault="002E4E52" w:rsidP="00C54693">
            <w:pPr>
              <w:rPr>
                <w:rFonts w:hint="eastAsia"/>
                <w:i/>
                <w:sz w:val="21"/>
              </w:rPr>
            </w:pPr>
            <w:r w:rsidRPr="00C952B5">
              <w:rPr>
                <w:i/>
                <w:noProof/>
                <w:sz w:val="21"/>
              </w:rPr>
              <w:drawing>
                <wp:inline distT="0" distB="0" distL="0" distR="0" wp14:anchorId="150FD3CB" wp14:editId="09759D61">
                  <wp:extent cx="3143250" cy="1009650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4693" w:rsidRPr="00C54693" w:rsidTr="008D29EE">
        <w:tc>
          <w:tcPr>
            <w:tcW w:w="1555" w:type="dxa"/>
          </w:tcPr>
          <w:p w:rsidR="00C54693" w:rsidRPr="00C952B5" w:rsidRDefault="002E4E52" w:rsidP="00C54693">
            <w:pPr>
              <w:rPr>
                <w:rFonts w:hint="eastAsia"/>
                <w:i/>
                <w:sz w:val="21"/>
              </w:rPr>
            </w:pPr>
            <w:r w:rsidRPr="00C952B5">
              <w:rPr>
                <w:rFonts w:hint="eastAsia"/>
                <w:i/>
                <w:sz w:val="21"/>
              </w:rPr>
              <w:lastRenderedPageBreak/>
              <w:t>翻转</w:t>
            </w:r>
          </w:p>
        </w:tc>
        <w:tc>
          <w:tcPr>
            <w:tcW w:w="7648" w:type="dxa"/>
          </w:tcPr>
          <w:p w:rsidR="00C54693" w:rsidRPr="00C952B5" w:rsidRDefault="00C952B5" w:rsidP="00C54693">
            <w:pPr>
              <w:rPr>
                <w:rFonts w:hint="eastAsia"/>
                <w:i/>
                <w:sz w:val="21"/>
              </w:rPr>
            </w:pPr>
            <w:r>
              <w:rPr>
                <w:rFonts w:hint="eastAsia"/>
                <w:i/>
                <w:sz w:val="21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BF9CCA8" wp14:editId="0F60BFBB">
                  <wp:extent cx="3076575" cy="85725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46AD" w:rsidRPr="009F2455" w:rsidRDefault="002D6C1C" w:rsidP="00F646AD">
      <w:pPr>
        <w:pStyle w:val="10"/>
        <w:rPr>
          <w:sz w:val="28"/>
        </w:rPr>
      </w:pPr>
      <w:r w:rsidRPr="009F2455">
        <w:rPr>
          <w:rFonts w:hint="eastAsia"/>
          <w:sz w:val="28"/>
        </w:rPr>
        <w:t>三、结果及问题分析</w:t>
      </w:r>
    </w:p>
    <w:p w:rsidR="00F646AD" w:rsidRPr="009F2455" w:rsidRDefault="008F06AA" w:rsidP="008F06AA">
      <w:pPr>
        <w:pStyle w:val="20"/>
        <w:rPr>
          <w:sz w:val="24"/>
        </w:rPr>
      </w:pPr>
      <w:r w:rsidRPr="009F2455">
        <w:rPr>
          <w:rFonts w:hint="eastAsia"/>
          <w:sz w:val="24"/>
        </w:rPr>
        <w:t xml:space="preserve">1. </w:t>
      </w:r>
      <w:r w:rsidRPr="009F2455">
        <w:rPr>
          <w:rFonts w:hint="eastAsia"/>
          <w:sz w:val="24"/>
        </w:rPr>
        <w:t>编译环境</w:t>
      </w:r>
    </w:p>
    <w:p w:rsidR="00434853" w:rsidRPr="009F2455" w:rsidRDefault="008D29EE" w:rsidP="008D29EE">
      <w:pPr>
        <w:rPr>
          <w:rFonts w:hint="eastAsia"/>
          <w:sz w:val="24"/>
        </w:rPr>
      </w:pPr>
      <w:r w:rsidRPr="008D29EE">
        <w:rPr>
          <w:rFonts w:hint="eastAsia"/>
          <w:sz w:val="24"/>
        </w:rPr>
        <w:t>QT</w:t>
      </w:r>
      <w:r w:rsidRPr="008D29EE">
        <w:rPr>
          <w:sz w:val="24"/>
        </w:rPr>
        <w:t xml:space="preserve"> 5.5.0 + MINGEW</w:t>
      </w:r>
      <w:r w:rsidR="003112D1">
        <w:rPr>
          <w:sz w:val="24"/>
        </w:rPr>
        <w:t xml:space="preserve"> 32bit</w:t>
      </w:r>
    </w:p>
    <w:p w:rsidR="00434853" w:rsidRPr="00AC4229" w:rsidRDefault="008F06AA" w:rsidP="00AC4229">
      <w:pPr>
        <w:pStyle w:val="20"/>
        <w:rPr>
          <w:rFonts w:hint="eastAsia"/>
          <w:sz w:val="24"/>
        </w:rPr>
      </w:pPr>
      <w:r w:rsidRPr="009F2455">
        <w:rPr>
          <w:rFonts w:hint="eastAsia"/>
          <w:sz w:val="24"/>
        </w:rPr>
        <w:t xml:space="preserve">2. </w:t>
      </w:r>
      <w:r w:rsidR="008A233C" w:rsidRPr="009F2455">
        <w:rPr>
          <w:rFonts w:hint="eastAsia"/>
          <w:sz w:val="24"/>
        </w:rPr>
        <w:t>测试</w:t>
      </w:r>
    </w:p>
    <w:p w:rsidR="00434853" w:rsidRDefault="00FF6E3D" w:rsidP="00FF6E3D">
      <w:pPr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说明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：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ab/>
      </w: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1. 颜色选取：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左键点击为前景色</w:t>
      </w: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，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右键点击为后景色；</w:t>
      </w:r>
    </w:p>
    <w:p w:rsidR="00FF6E3D" w:rsidRDefault="00FF6E3D" w:rsidP="00FF6E3D">
      <w:pPr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ab/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ab/>
        <w:t xml:space="preserve">2. </w:t>
      </w: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带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内环的多边形，</w:t>
      </w: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需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都选”with inner circle“</w:t>
      </w: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；</w:t>
      </w:r>
    </w:p>
    <w:p w:rsidR="00FF6E3D" w:rsidRDefault="00FF6E3D" w:rsidP="00FF6E3D">
      <w:pPr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ab/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ab/>
        <w:t xml:space="preserve">3. </w:t>
      </w:r>
      <w:r w:rsidR="004C6B3D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油漆桶</w:t>
      </w:r>
      <w:r w:rsidR="004C6B3D">
        <w:rPr>
          <w:rFonts w:ascii="微软雅黑" w:eastAsia="微软雅黑" w:hAnsi="微软雅黑" w:cs="F5,Bold"/>
          <w:bCs/>
          <w:color w:val="000000"/>
          <w:sz w:val="22"/>
          <w:szCs w:val="24"/>
        </w:rPr>
        <w:t>与椭圆暂不可用；</w:t>
      </w:r>
    </w:p>
    <w:p w:rsidR="00434853" w:rsidRDefault="004C6B3D" w:rsidP="00985AFB">
      <w:pPr>
        <w:spacing w:after="0" w:line="240" w:lineRule="auto"/>
        <w:rPr>
          <w:sz w:val="18"/>
        </w:rPr>
      </w:pP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ab/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ab/>
        <w:t xml:space="preserve">4. </w:t>
      </w:r>
      <w:r w:rsidR="0058054F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缩放</w:t>
      </w:r>
      <w:r w:rsidR="0058054F">
        <w:rPr>
          <w:rFonts w:ascii="微软雅黑" w:eastAsia="微软雅黑" w:hAnsi="微软雅黑" w:cs="F5,Bold"/>
          <w:bCs/>
          <w:color w:val="000000"/>
          <w:sz w:val="22"/>
          <w:szCs w:val="24"/>
        </w:rPr>
        <w:t>：左键点击放大，右键点击缩小；</w:t>
      </w:r>
    </w:p>
    <w:p w:rsidR="00985AFB" w:rsidRPr="00985AFB" w:rsidRDefault="00985AFB" w:rsidP="00985AFB">
      <w:pPr>
        <w:spacing w:after="0" w:line="240" w:lineRule="auto"/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</w:pPr>
      <w:r w:rsidRPr="00985AFB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测试</w:t>
      </w:r>
      <w:r w:rsidRPr="00985AFB">
        <w:rPr>
          <w:rFonts w:ascii="微软雅黑" w:eastAsia="微软雅黑" w:hAnsi="微软雅黑" w:cs="F5,Bold"/>
          <w:bCs/>
          <w:color w:val="000000"/>
          <w:sz w:val="22"/>
          <w:szCs w:val="24"/>
        </w:rPr>
        <w:t>：</w:t>
      </w:r>
    </w:p>
    <w:p w:rsidR="00985AFB" w:rsidRDefault="00086884" w:rsidP="00086884">
      <w:pPr>
        <w:pStyle w:val="af4"/>
        <w:numPr>
          <w:ilvl w:val="0"/>
          <w:numId w:val="44"/>
        </w:numPr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多边形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填充</w:t>
      </w:r>
    </w:p>
    <w:p w:rsidR="00086884" w:rsidRDefault="00086884" w:rsidP="00086884">
      <w:pPr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</w:p>
    <w:p w:rsidR="00086884" w:rsidRDefault="00086884" w:rsidP="00086884">
      <w:pPr>
        <w:pStyle w:val="af4"/>
        <w:numPr>
          <w:ilvl w:val="0"/>
          <w:numId w:val="44"/>
        </w:numPr>
        <w:spacing w:after="0" w:line="240" w:lineRule="auto"/>
        <w:rPr>
          <w:rFonts w:ascii="微软雅黑" w:eastAsia="微软雅黑" w:hAnsi="微软雅黑" w:cs="F5,Bold"/>
          <w:bCs/>
          <w:color w:val="000000"/>
          <w:sz w:val="22"/>
          <w:szCs w:val="24"/>
        </w:rPr>
      </w:pP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矩形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裁剪</w:t>
      </w:r>
    </w:p>
    <w:p w:rsidR="00086884" w:rsidRPr="00EF7C77" w:rsidRDefault="00086884" w:rsidP="00EF7C77">
      <w:pPr>
        <w:spacing w:after="0" w:line="240" w:lineRule="auto"/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</w:pPr>
    </w:p>
    <w:p w:rsidR="00985AFB" w:rsidRPr="00985AFB" w:rsidRDefault="00985AFB" w:rsidP="00985AFB">
      <w:pPr>
        <w:spacing w:after="0" w:line="240" w:lineRule="auto"/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</w:pPr>
    </w:p>
    <w:p w:rsidR="00F646AD" w:rsidRPr="009F2455" w:rsidRDefault="00F707DA" w:rsidP="00F707DA">
      <w:pPr>
        <w:pStyle w:val="20"/>
        <w:rPr>
          <w:sz w:val="24"/>
        </w:rPr>
      </w:pPr>
      <w:r w:rsidRPr="009F2455">
        <w:rPr>
          <w:rFonts w:hint="eastAsia"/>
          <w:sz w:val="24"/>
        </w:rPr>
        <w:t xml:space="preserve">3. </w:t>
      </w:r>
      <w:r w:rsidRPr="009F2455">
        <w:rPr>
          <w:rFonts w:hint="eastAsia"/>
          <w:sz w:val="24"/>
        </w:rPr>
        <w:t>分析</w:t>
      </w:r>
    </w:p>
    <w:p w:rsidR="00F646AD" w:rsidRPr="0017799F" w:rsidRDefault="0017799F" w:rsidP="0017799F">
      <w:pPr>
        <w:spacing w:after="0" w:line="240" w:lineRule="auto"/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</w:pPr>
      <w:r w:rsidRPr="0017799F"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这次时间</w:t>
      </w: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比较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仓促，因为对</w:t>
      </w:r>
      <w:r>
        <w:rPr>
          <w:rFonts w:ascii="微软雅黑" w:eastAsia="微软雅黑" w:hAnsi="微软雅黑" w:cs="F5,Bold" w:hint="eastAsia"/>
          <w:bCs/>
          <w:color w:val="000000"/>
          <w:sz w:val="22"/>
          <w:szCs w:val="24"/>
        </w:rPr>
        <w:t>QT不够</w:t>
      </w:r>
      <w:r>
        <w:rPr>
          <w:rFonts w:ascii="微软雅黑" w:eastAsia="微软雅黑" w:hAnsi="微软雅黑" w:cs="F5,Bold"/>
          <w:bCs/>
          <w:color w:val="000000"/>
          <w:sz w:val="22"/>
          <w:szCs w:val="24"/>
        </w:rPr>
        <w:t>熟悉，所以代码风格不够好。</w:t>
      </w:r>
      <w:bookmarkStart w:id="0" w:name="_GoBack"/>
      <w:bookmarkEnd w:id="0"/>
    </w:p>
    <w:p w:rsidR="00F646AD" w:rsidRPr="009F2455" w:rsidRDefault="00F646AD" w:rsidP="00F646AD">
      <w:pPr>
        <w:rPr>
          <w:sz w:val="18"/>
        </w:rPr>
      </w:pPr>
    </w:p>
    <w:p w:rsidR="00434853" w:rsidRPr="009F2455" w:rsidRDefault="00434853" w:rsidP="00F646AD">
      <w:pPr>
        <w:rPr>
          <w:sz w:val="18"/>
        </w:rPr>
      </w:pPr>
    </w:p>
    <w:p w:rsidR="00434853" w:rsidRPr="009F2455" w:rsidRDefault="00434853" w:rsidP="00F646AD">
      <w:pPr>
        <w:rPr>
          <w:sz w:val="18"/>
        </w:rPr>
      </w:pPr>
    </w:p>
    <w:p w:rsidR="00AC5070" w:rsidRPr="009F2455" w:rsidRDefault="00AC5070" w:rsidP="00AC5070">
      <w:pPr>
        <w:rPr>
          <w:sz w:val="18"/>
        </w:rPr>
      </w:pPr>
    </w:p>
    <w:p w:rsidR="00AC5070" w:rsidRPr="009F2455" w:rsidRDefault="00FD62B1" w:rsidP="00AC5070">
      <w:pPr>
        <w:pStyle w:val="10"/>
        <w:rPr>
          <w:sz w:val="28"/>
        </w:rPr>
      </w:pPr>
      <w:r>
        <w:rPr>
          <w:rFonts w:hint="eastAsia"/>
          <w:sz w:val="28"/>
        </w:rPr>
        <w:t>五、</w:t>
      </w:r>
      <w:r>
        <w:rPr>
          <w:rFonts w:hint="eastAsia"/>
          <w:sz w:val="28"/>
        </w:rPr>
        <w:t>Re</w:t>
      </w:r>
      <w:r>
        <w:rPr>
          <w:sz w:val="28"/>
        </w:rPr>
        <w:t>ference</w:t>
      </w:r>
    </w:p>
    <w:p w:rsidR="004A5BD3" w:rsidRPr="009F2455" w:rsidRDefault="00FD62B1" w:rsidP="00446F00">
      <w:pPr>
        <w:pStyle w:val="aff"/>
        <w:ind w:left="0"/>
        <w:jc w:val="left"/>
        <w:rPr>
          <w:rFonts w:hint="eastAsia"/>
          <w:sz w:val="21"/>
        </w:rPr>
      </w:pPr>
      <w:r>
        <w:rPr>
          <w:rFonts w:hint="eastAsia"/>
          <w:sz w:val="21"/>
        </w:rPr>
        <w:t>《计算</w:t>
      </w:r>
      <w:r>
        <w:rPr>
          <w:sz w:val="21"/>
        </w:rPr>
        <w:t>机图形学基础教程</w:t>
      </w:r>
      <w:r w:rsidR="0057167E">
        <w:rPr>
          <w:rFonts w:hint="eastAsia"/>
          <w:sz w:val="21"/>
        </w:rPr>
        <w:t>》</w:t>
      </w:r>
      <w:r w:rsidR="0057167E">
        <w:rPr>
          <w:sz w:val="21"/>
        </w:rPr>
        <w:t>孙家</w:t>
      </w:r>
      <w:r w:rsidR="0057167E">
        <w:rPr>
          <w:rFonts w:hint="eastAsia"/>
          <w:sz w:val="21"/>
        </w:rPr>
        <w:t>广</w:t>
      </w:r>
      <w:r w:rsidR="0057167E">
        <w:rPr>
          <w:sz w:val="21"/>
        </w:rPr>
        <w:t>、胡世民</w:t>
      </w:r>
    </w:p>
    <w:sectPr w:rsidR="004A5BD3" w:rsidRPr="009F2455" w:rsidSect="002C2C7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/>
      <w:pgMar w:top="1440" w:right="1418" w:bottom="1440" w:left="1418" w:header="851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A24" w:rsidRDefault="00542A24">
      <w:r>
        <w:separator/>
      </w:r>
    </w:p>
    <w:p w:rsidR="00542A24" w:rsidRDefault="00542A24"/>
    <w:p w:rsidR="00542A24" w:rsidRDefault="00542A24"/>
    <w:p w:rsidR="00542A24" w:rsidRDefault="00542A24"/>
    <w:p w:rsidR="00542A24" w:rsidRDefault="00542A24"/>
  </w:endnote>
  <w:endnote w:type="continuationSeparator" w:id="0">
    <w:p w:rsidR="00542A24" w:rsidRDefault="00542A24">
      <w:r>
        <w:continuationSeparator/>
      </w:r>
    </w:p>
    <w:p w:rsidR="00542A24" w:rsidRDefault="00542A24"/>
    <w:p w:rsidR="00542A24" w:rsidRDefault="00542A24"/>
    <w:p w:rsidR="00542A24" w:rsidRDefault="00542A24"/>
    <w:p w:rsidR="00542A24" w:rsidRDefault="00542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姚体">
    <w:altName w:val="SimSun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5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B18" w:rsidRDefault="00D86B18">
    <w:pPr>
      <w:jc w:val="right"/>
    </w:pPr>
  </w:p>
  <w:p w:rsidR="00D86B18" w:rsidRDefault="002D791F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7799F" w:rsidRPr="0017799F">
      <w:rPr>
        <w:noProof/>
        <w:lang w:val="zh-MO"/>
      </w:rPr>
      <w:t>2</w:t>
    </w:r>
    <w:r>
      <w:rPr>
        <w:noProof/>
        <w:lang w:val="zh-MO"/>
      </w:rPr>
      <w:fldChar w:fldCharType="end"/>
    </w:r>
    <w:r w:rsidR="00CE534C">
      <w:rPr>
        <w:lang w:val="zh-MO"/>
      </w:rPr>
      <w:t xml:space="preserve"> </w:t>
    </w:r>
    <w:r w:rsidR="00CE534C">
      <w:rPr>
        <w:color w:val="A04DA3" w:themeColor="accent3"/>
      </w:rPr>
      <w:sym w:font="Wingdings 2" w:char="F097"/>
    </w:r>
    <w:r w:rsidR="00CE534C">
      <w:rPr>
        <w:lang w:val="zh-MO"/>
      </w:rPr>
      <w:t xml:space="preserve"> </w:t>
    </w:r>
  </w:p>
  <w:p w:rsidR="00D86B18" w:rsidRDefault="00A443BA">
    <w:pPr>
      <w:jc w:val="right"/>
    </w:pPr>
    <w:r>
      <w:rPr>
        <w:noProof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34870E1B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D86B18" w:rsidRDefault="00D86B18">
    <w:pPr>
      <w:pStyle w:val="af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B18" w:rsidRDefault="00D86B18">
    <w:pPr>
      <w:jc w:val="right"/>
    </w:pPr>
  </w:p>
  <w:p w:rsidR="00D86B18" w:rsidRDefault="002D791F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D4B27" w:rsidRPr="00FD4B27">
      <w:rPr>
        <w:noProof/>
        <w:lang w:val="zh-MO"/>
      </w:rPr>
      <w:t>1</w:t>
    </w:r>
    <w:r>
      <w:rPr>
        <w:noProof/>
        <w:lang w:val="zh-MO"/>
      </w:rPr>
      <w:fldChar w:fldCharType="end"/>
    </w:r>
    <w:r w:rsidR="00CE534C">
      <w:rPr>
        <w:lang w:val="zh-MO"/>
      </w:rPr>
      <w:t xml:space="preserve"> </w:t>
    </w:r>
    <w:r w:rsidR="00CE534C">
      <w:rPr>
        <w:color w:val="A04DA3" w:themeColor="accent3"/>
      </w:rPr>
      <w:sym w:font="Wingdings 2" w:char="F097"/>
    </w:r>
    <w:r w:rsidR="00CE534C">
      <w:rPr>
        <w:lang w:val="zh-MO"/>
      </w:rPr>
      <w:t xml:space="preserve"> </w:t>
    </w:r>
  </w:p>
  <w:p w:rsidR="00D86B18" w:rsidRDefault="00A443BA">
    <w:pPr>
      <w:jc w:val="right"/>
    </w:pPr>
    <w:r>
      <w:rPr>
        <w:noProof/>
      </w:rPr>
      <mc:AlternateContent>
        <mc:Choice Requires="wpg">
          <w:drawing>
            <wp:inline distT="0" distB="0" distL="0" distR="0">
              <wp:extent cx="2327910" cy="45085"/>
              <wp:effectExtent l="5080" t="13335" r="10160" b="825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26CBB686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D86B18" w:rsidRDefault="00D86B18">
    <w:pPr>
      <w:pStyle w:val="af5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B18" w:rsidRDefault="00D86B1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A24" w:rsidRDefault="00542A24">
      <w:r>
        <w:separator/>
      </w:r>
    </w:p>
    <w:p w:rsidR="00542A24" w:rsidRDefault="00542A24"/>
    <w:p w:rsidR="00542A24" w:rsidRDefault="00542A24"/>
    <w:p w:rsidR="00542A24" w:rsidRDefault="00542A24"/>
    <w:p w:rsidR="00542A24" w:rsidRDefault="00542A24"/>
  </w:footnote>
  <w:footnote w:type="continuationSeparator" w:id="0">
    <w:p w:rsidR="00542A24" w:rsidRDefault="00542A24">
      <w:r>
        <w:continuationSeparator/>
      </w:r>
    </w:p>
    <w:p w:rsidR="00542A24" w:rsidRDefault="00542A24"/>
    <w:p w:rsidR="00542A24" w:rsidRDefault="00542A24"/>
    <w:p w:rsidR="00542A24" w:rsidRDefault="00542A24"/>
    <w:p w:rsidR="00542A24" w:rsidRDefault="00542A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6B18" w:rsidRDefault="008F06AA">
        <w:pPr>
          <w:pStyle w:val="af0"/>
          <w:pBdr>
            <w:bottom w:val="single" w:sz="4" w:space="0" w:color="auto"/>
          </w:pBdr>
        </w:pPr>
        <w:r>
          <w:rPr>
            <w:rFonts w:hint="eastAsia"/>
          </w:rPr>
          <w:t>软件</w:t>
        </w:r>
        <w:r>
          <w:rPr>
            <w:rFonts w:hint="eastAsia"/>
          </w:rPr>
          <w:t xml:space="preserve">22   </w:t>
        </w:r>
        <w:r>
          <w:rPr>
            <w:rFonts w:hint="eastAsia"/>
          </w:rPr>
          <w:t>杨妍喆</w:t>
        </w:r>
        <w:r>
          <w:rPr>
            <w:rFonts w:hint="eastAsia"/>
          </w:rPr>
          <w:t xml:space="preserve">    2012013323</w:t>
        </w:r>
      </w:p>
    </w:sdtContent>
  </w:sdt>
  <w:p w:rsidR="00D86B18" w:rsidRDefault="00D86B18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D86B18" w:rsidRDefault="008F06AA">
        <w:pPr>
          <w:pStyle w:val="af0"/>
          <w:pBdr>
            <w:bottom w:val="single" w:sz="4" w:space="0" w:color="auto"/>
          </w:pBdr>
          <w:jc w:val="right"/>
        </w:pPr>
        <w:r>
          <w:rPr>
            <w:rFonts w:hint="eastAsia"/>
          </w:rPr>
          <w:t>软件</w:t>
        </w:r>
        <w:r>
          <w:rPr>
            <w:rFonts w:hint="eastAsia"/>
          </w:rPr>
          <w:t xml:space="preserve">22   </w:t>
        </w:r>
        <w:r>
          <w:rPr>
            <w:rFonts w:hint="eastAsia"/>
          </w:rPr>
          <w:t>杨妍喆</w:t>
        </w:r>
        <w:r>
          <w:rPr>
            <w:rFonts w:hint="eastAsia"/>
          </w:rPr>
          <w:t xml:space="preserve">    2012013323</w:t>
        </w:r>
      </w:p>
    </w:sdtContent>
  </w:sdt>
  <w:p w:rsidR="00D86B18" w:rsidRDefault="00D86B18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B18" w:rsidRDefault="00D86B18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"/>
  </w:abstractNum>
  <w:abstractNum w:abstractNumId="11" w15:restartNumberingAfterBreak="0">
    <w:nsid w:val="09A4074C"/>
    <w:multiLevelType w:val="hybridMultilevel"/>
    <w:tmpl w:val="CE923AE8"/>
    <w:lvl w:ilvl="0" w:tplc="93D6E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267E58">
      <w:start w:val="1"/>
      <w:numFmt w:val="lowerLetter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C332217"/>
    <w:multiLevelType w:val="hybridMultilevel"/>
    <w:tmpl w:val="8BDC0B4C"/>
    <w:lvl w:ilvl="0" w:tplc="D1B81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5501B"/>
    <w:multiLevelType w:val="hybridMultilevel"/>
    <w:tmpl w:val="2584B91A"/>
    <w:lvl w:ilvl="0" w:tplc="72E63D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DC38E4"/>
    <w:multiLevelType w:val="multilevel"/>
    <w:tmpl w:val="33B056D0"/>
    <w:numStyleLink w:val="a"/>
  </w:abstractNum>
  <w:abstractNum w:abstractNumId="15" w15:restartNumberingAfterBreak="0">
    <w:nsid w:val="124B7CF1"/>
    <w:multiLevelType w:val="multilevel"/>
    <w:tmpl w:val="7AC6A14E"/>
    <w:styleLink w:val="a0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6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 w15:restartNumberingAfterBreak="0">
    <w:nsid w:val="1A6C5517"/>
    <w:multiLevelType w:val="multilevel"/>
    <w:tmpl w:val="7AC6A14E"/>
    <w:numStyleLink w:val="a0"/>
  </w:abstractNum>
  <w:abstractNum w:abstractNumId="18" w15:restartNumberingAfterBreak="0">
    <w:nsid w:val="1DDE73E0"/>
    <w:multiLevelType w:val="multilevel"/>
    <w:tmpl w:val="33B056D0"/>
    <w:numStyleLink w:val="a"/>
  </w:abstractNum>
  <w:abstractNum w:abstractNumId="19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20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D758A1"/>
    <w:multiLevelType w:val="hybridMultilevel"/>
    <w:tmpl w:val="438E1938"/>
    <w:lvl w:ilvl="0" w:tplc="81FC2E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D9C46A3"/>
    <w:multiLevelType w:val="multilevel"/>
    <w:tmpl w:val="33B056D0"/>
    <w:styleLink w:val="a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8" w15:restartNumberingAfterBreak="0">
    <w:nsid w:val="5EA0713B"/>
    <w:multiLevelType w:val="hybridMultilevel"/>
    <w:tmpl w:val="1DF6AAA2"/>
    <w:lvl w:ilvl="0" w:tplc="2C0A03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3E8022B"/>
    <w:multiLevelType w:val="multilevel"/>
    <w:tmpl w:val="33B056D0"/>
    <w:numStyleLink w:val="a"/>
  </w:abstractNum>
  <w:abstractNum w:abstractNumId="30" w15:restartNumberingAfterBreak="0">
    <w:nsid w:val="65332BB4"/>
    <w:multiLevelType w:val="hybridMultilevel"/>
    <w:tmpl w:val="A8228E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7667E4C"/>
    <w:multiLevelType w:val="hybridMultilevel"/>
    <w:tmpl w:val="7CC8706C"/>
    <w:lvl w:ilvl="0" w:tplc="3D2065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679E582A"/>
    <w:multiLevelType w:val="hybridMultilevel"/>
    <w:tmpl w:val="99B05E22"/>
    <w:lvl w:ilvl="0" w:tplc="1570E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F0D0B31"/>
    <w:multiLevelType w:val="multilevel"/>
    <w:tmpl w:val="7AC6A14E"/>
    <w:numStyleLink w:val="a0"/>
  </w:abstractNum>
  <w:abstractNum w:abstractNumId="34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6740294"/>
    <w:multiLevelType w:val="multilevel"/>
    <w:tmpl w:val="33B056D0"/>
    <w:numStyleLink w:val="a"/>
  </w:abstractNum>
  <w:abstractNum w:abstractNumId="36" w15:restartNumberingAfterBreak="0">
    <w:nsid w:val="76921C5B"/>
    <w:multiLevelType w:val="multilevel"/>
    <w:tmpl w:val="33B056D0"/>
    <w:numStyleLink w:val="a"/>
  </w:abstractNum>
  <w:abstractNum w:abstractNumId="37" w15:restartNumberingAfterBreak="0">
    <w:nsid w:val="77B94B89"/>
    <w:multiLevelType w:val="hybridMultilevel"/>
    <w:tmpl w:val="A6C8AFFA"/>
    <w:lvl w:ilvl="0" w:tplc="9D986FD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78F22AAF"/>
    <w:multiLevelType w:val="hybridMultilevel"/>
    <w:tmpl w:val="85661D56"/>
    <w:lvl w:ilvl="0" w:tplc="FE022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E025C09"/>
    <w:multiLevelType w:val="multilevel"/>
    <w:tmpl w:val="33B056D0"/>
    <w:numStyleLink w:val="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5"/>
  </w:num>
  <w:num w:numId="13">
    <w:abstractNumId w:val="26"/>
  </w:num>
  <w:num w:numId="14">
    <w:abstractNumId w:val="22"/>
  </w:num>
  <w:num w:numId="15">
    <w:abstractNumId w:val="34"/>
  </w:num>
  <w:num w:numId="16">
    <w:abstractNumId w:val="20"/>
  </w:num>
  <w:num w:numId="17">
    <w:abstractNumId w:val="24"/>
  </w:num>
  <w:num w:numId="18">
    <w:abstractNumId w:val="14"/>
  </w:num>
  <w:num w:numId="19">
    <w:abstractNumId w:val="35"/>
  </w:num>
  <w:num w:numId="20">
    <w:abstractNumId w:val="3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9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5"/>
  </w:num>
  <w:num w:numId="23">
    <w:abstractNumId w:val="33"/>
  </w:num>
  <w:num w:numId="24">
    <w:abstractNumId w:val="17"/>
  </w:num>
  <w:num w:numId="25">
    <w:abstractNumId w:val="16"/>
  </w:num>
  <w:num w:numId="26">
    <w:abstractNumId w:val="10"/>
  </w:num>
  <w:num w:numId="27">
    <w:abstractNumId w:val="39"/>
  </w:num>
  <w:num w:numId="28">
    <w:abstractNumId w:val="27"/>
  </w:num>
  <w:num w:numId="29">
    <w:abstractNumId w:val="19"/>
  </w:num>
  <w:num w:numId="30">
    <w:abstractNumId w:val="18"/>
  </w:num>
  <w:num w:numId="31">
    <w:abstractNumId w:val="18"/>
  </w:num>
  <w:num w:numId="32">
    <w:abstractNumId w:val="18"/>
  </w:num>
  <w:num w:numId="33">
    <w:abstractNumId w:val="24"/>
  </w:num>
  <w:num w:numId="34">
    <w:abstractNumId w:val="15"/>
  </w:num>
  <w:num w:numId="35">
    <w:abstractNumId w:val="11"/>
  </w:num>
  <w:num w:numId="36">
    <w:abstractNumId w:val="13"/>
  </w:num>
  <w:num w:numId="37">
    <w:abstractNumId w:val="31"/>
  </w:num>
  <w:num w:numId="38">
    <w:abstractNumId w:val="21"/>
  </w:num>
  <w:num w:numId="39">
    <w:abstractNumId w:val="30"/>
  </w:num>
  <w:num w:numId="40">
    <w:abstractNumId w:val="12"/>
  </w:num>
  <w:num w:numId="41">
    <w:abstractNumId w:val="38"/>
  </w:num>
  <w:num w:numId="42">
    <w:abstractNumId w:val="28"/>
  </w:num>
  <w:num w:numId="43">
    <w:abstractNumId w:val="37"/>
  </w:num>
  <w:num w:numId="4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BA"/>
    <w:rsid w:val="0000472D"/>
    <w:rsid w:val="0003743F"/>
    <w:rsid w:val="00081967"/>
    <w:rsid w:val="00086884"/>
    <w:rsid w:val="000B5BA6"/>
    <w:rsid w:val="000C7C51"/>
    <w:rsid w:val="000E2E2B"/>
    <w:rsid w:val="000F2A04"/>
    <w:rsid w:val="00115170"/>
    <w:rsid w:val="00121415"/>
    <w:rsid w:val="0017799F"/>
    <w:rsid w:val="00181B9B"/>
    <w:rsid w:val="00184777"/>
    <w:rsid w:val="001E6766"/>
    <w:rsid w:val="001F7153"/>
    <w:rsid w:val="00214834"/>
    <w:rsid w:val="0021747D"/>
    <w:rsid w:val="00226243"/>
    <w:rsid w:val="00242925"/>
    <w:rsid w:val="00250ACD"/>
    <w:rsid w:val="0025756B"/>
    <w:rsid w:val="002A24DA"/>
    <w:rsid w:val="002C2C7A"/>
    <w:rsid w:val="002D6C1C"/>
    <w:rsid w:val="002D791F"/>
    <w:rsid w:val="002E2868"/>
    <w:rsid w:val="002E4E52"/>
    <w:rsid w:val="003112D1"/>
    <w:rsid w:val="00320FB2"/>
    <w:rsid w:val="003357B3"/>
    <w:rsid w:val="00361CDA"/>
    <w:rsid w:val="00434853"/>
    <w:rsid w:val="00437174"/>
    <w:rsid w:val="00442F37"/>
    <w:rsid w:val="00446F00"/>
    <w:rsid w:val="00457954"/>
    <w:rsid w:val="00462B6F"/>
    <w:rsid w:val="004A2723"/>
    <w:rsid w:val="004A2FB3"/>
    <w:rsid w:val="004A5BD3"/>
    <w:rsid w:val="004C6B3D"/>
    <w:rsid w:val="004E5D5D"/>
    <w:rsid w:val="004F2EE1"/>
    <w:rsid w:val="00542A24"/>
    <w:rsid w:val="0057167E"/>
    <w:rsid w:val="005752D8"/>
    <w:rsid w:val="00575A82"/>
    <w:rsid w:val="0058054F"/>
    <w:rsid w:val="00591B55"/>
    <w:rsid w:val="00591D4B"/>
    <w:rsid w:val="005A5265"/>
    <w:rsid w:val="005C1732"/>
    <w:rsid w:val="005E6870"/>
    <w:rsid w:val="00635279"/>
    <w:rsid w:val="006365BE"/>
    <w:rsid w:val="006546B5"/>
    <w:rsid w:val="00666DDA"/>
    <w:rsid w:val="00673810"/>
    <w:rsid w:val="006D5E5E"/>
    <w:rsid w:val="0072272F"/>
    <w:rsid w:val="00786A25"/>
    <w:rsid w:val="00797211"/>
    <w:rsid w:val="007D112C"/>
    <w:rsid w:val="007F53AB"/>
    <w:rsid w:val="00804754"/>
    <w:rsid w:val="00816973"/>
    <w:rsid w:val="0085267E"/>
    <w:rsid w:val="0086137C"/>
    <w:rsid w:val="00866631"/>
    <w:rsid w:val="008A233C"/>
    <w:rsid w:val="008A257B"/>
    <w:rsid w:val="008C1821"/>
    <w:rsid w:val="008D29EE"/>
    <w:rsid w:val="008F06AA"/>
    <w:rsid w:val="00900683"/>
    <w:rsid w:val="00962D88"/>
    <w:rsid w:val="00964A95"/>
    <w:rsid w:val="00985AFB"/>
    <w:rsid w:val="009A6008"/>
    <w:rsid w:val="009B4376"/>
    <w:rsid w:val="009D7111"/>
    <w:rsid w:val="009E5BB9"/>
    <w:rsid w:val="009E6903"/>
    <w:rsid w:val="009F2455"/>
    <w:rsid w:val="00A30156"/>
    <w:rsid w:val="00A443BA"/>
    <w:rsid w:val="00A5261B"/>
    <w:rsid w:val="00A6357C"/>
    <w:rsid w:val="00A800F1"/>
    <w:rsid w:val="00AC4229"/>
    <w:rsid w:val="00AC5070"/>
    <w:rsid w:val="00AC7E22"/>
    <w:rsid w:val="00AD31E5"/>
    <w:rsid w:val="00B16955"/>
    <w:rsid w:val="00B36B0F"/>
    <w:rsid w:val="00B40BCC"/>
    <w:rsid w:val="00B42511"/>
    <w:rsid w:val="00B71A1B"/>
    <w:rsid w:val="00BB7327"/>
    <w:rsid w:val="00BE59E2"/>
    <w:rsid w:val="00BF13E3"/>
    <w:rsid w:val="00C4270B"/>
    <w:rsid w:val="00C54693"/>
    <w:rsid w:val="00C56D87"/>
    <w:rsid w:val="00C64DA1"/>
    <w:rsid w:val="00C71262"/>
    <w:rsid w:val="00C87267"/>
    <w:rsid w:val="00C952B5"/>
    <w:rsid w:val="00CC7197"/>
    <w:rsid w:val="00CD23E6"/>
    <w:rsid w:val="00CD25BB"/>
    <w:rsid w:val="00CE534C"/>
    <w:rsid w:val="00D25237"/>
    <w:rsid w:val="00D41FB3"/>
    <w:rsid w:val="00D714FA"/>
    <w:rsid w:val="00D86B18"/>
    <w:rsid w:val="00D97534"/>
    <w:rsid w:val="00DB6FCD"/>
    <w:rsid w:val="00DD7EDD"/>
    <w:rsid w:val="00E05412"/>
    <w:rsid w:val="00E16D15"/>
    <w:rsid w:val="00E6729A"/>
    <w:rsid w:val="00E75E16"/>
    <w:rsid w:val="00E85410"/>
    <w:rsid w:val="00EA224A"/>
    <w:rsid w:val="00EF0201"/>
    <w:rsid w:val="00EF7C77"/>
    <w:rsid w:val="00F00B28"/>
    <w:rsid w:val="00F1037C"/>
    <w:rsid w:val="00F22ADE"/>
    <w:rsid w:val="00F26AD3"/>
    <w:rsid w:val="00F35A4C"/>
    <w:rsid w:val="00F646AD"/>
    <w:rsid w:val="00F707DA"/>
    <w:rsid w:val="00FD4B27"/>
    <w:rsid w:val="00FD62B1"/>
    <w:rsid w:val="00FE1057"/>
    <w:rsid w:val="00FF0C8C"/>
    <w:rsid w:val="00FF6E3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5:docId w15:val="{921CDDC6-BEB6-4711-942A-37873582D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HAns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6729A"/>
    <w:rPr>
      <w:rFonts w:eastAsia="Microsoft YaHei UI" w:cstheme="minorBidi"/>
      <w:sz w:val="20"/>
      <w:szCs w:val="20"/>
    </w:rPr>
  </w:style>
  <w:style w:type="paragraph" w:styleId="10">
    <w:name w:val="heading 1"/>
    <w:basedOn w:val="a1"/>
    <w:next w:val="a1"/>
    <w:link w:val="1Char"/>
    <w:uiPriority w:val="9"/>
    <w:qFormat/>
    <w:rsid w:val="000C7C51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 w:cstheme="majorBidi"/>
      <w:color w:val="438086" w:themeColor="accent2"/>
      <w:sz w:val="32"/>
      <w:szCs w:val="32"/>
    </w:rPr>
  </w:style>
  <w:style w:type="paragraph" w:styleId="20">
    <w:name w:val="heading 2"/>
    <w:basedOn w:val="a1"/>
    <w:next w:val="a1"/>
    <w:link w:val="2Char"/>
    <w:uiPriority w:val="9"/>
    <w:qFormat/>
    <w:rsid w:val="000C7C51"/>
    <w:pPr>
      <w:spacing w:after="0"/>
      <w:outlineLvl w:val="1"/>
    </w:pPr>
    <w:rPr>
      <w:rFonts w:asciiTheme="majorHAnsi" w:hAnsiTheme="majorHAnsi" w:cstheme="majorBidi"/>
      <w:color w:val="438086" w:themeColor="accent2"/>
      <w:sz w:val="28"/>
      <w:szCs w:val="28"/>
    </w:rPr>
  </w:style>
  <w:style w:type="paragraph" w:styleId="30">
    <w:name w:val="heading 3"/>
    <w:basedOn w:val="a1"/>
    <w:next w:val="a1"/>
    <w:link w:val="3Char"/>
    <w:uiPriority w:val="9"/>
    <w:qFormat/>
    <w:rsid w:val="000C7C51"/>
    <w:pPr>
      <w:spacing w:after="0"/>
      <w:outlineLvl w:val="2"/>
    </w:pPr>
    <w:rPr>
      <w:rFonts w:asciiTheme="majorHAnsi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0C7C51"/>
    <w:pPr>
      <w:spacing w:after="0"/>
      <w:outlineLvl w:val="3"/>
    </w:pPr>
    <w:rPr>
      <w:rFonts w:asciiTheme="majorHAnsi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2C2C7A"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C2C7A"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C2C7A"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C2C7A"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C2C7A"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1"/>
    <w:rsid w:val="002C2C7A"/>
    <w:pPr>
      <w:spacing w:after="0" w:line="240" w:lineRule="auto"/>
    </w:pPr>
    <w:rPr>
      <w:rFonts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Title"/>
    <w:basedOn w:val="a1"/>
    <w:link w:val="Char"/>
    <w:uiPriority w:val="10"/>
    <w:qFormat/>
    <w:rsid w:val="000C7C51"/>
    <w:pPr>
      <w:spacing w:before="400"/>
    </w:pPr>
    <w:rPr>
      <w:rFonts w:asciiTheme="majorHAnsi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标题 Char"/>
    <w:basedOn w:val="a2"/>
    <w:link w:val="a6"/>
    <w:uiPriority w:val="10"/>
    <w:rsid w:val="000C7C51"/>
    <w:rPr>
      <w:rFonts w:asciiTheme="majorHAnsi" w:eastAsia="Microsoft YaHei UI" w:hAnsiTheme="majorHAnsi" w:cstheme="majorBidi"/>
      <w:color w:val="3E3E67" w:themeColor="accent1" w:themeShade="BF"/>
      <w:sz w:val="56"/>
      <w:szCs w:val="56"/>
    </w:rPr>
  </w:style>
  <w:style w:type="paragraph" w:styleId="a7">
    <w:name w:val="Subtitle"/>
    <w:basedOn w:val="a1"/>
    <w:link w:val="Char0"/>
    <w:uiPriority w:val="11"/>
    <w:qFormat/>
    <w:rsid w:val="002C2C7A"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2C2C7A"/>
    <w:rPr>
      <w:i/>
      <w:iCs/>
      <w:color w:val="424456" w:themeColor="text2"/>
      <w:sz w:val="24"/>
      <w:szCs w:val="24"/>
    </w:rPr>
  </w:style>
  <w:style w:type="character" w:styleId="a8">
    <w:name w:val="Intense Emphasis"/>
    <w:basedOn w:val="a2"/>
    <w:uiPriority w:val="21"/>
    <w:qFormat/>
    <w:rsid w:val="000C7C51"/>
    <w:rPr>
      <w:rFonts w:asciiTheme="minorHAnsi" w:eastAsia="Microsoft YaHei UI" w:hAnsiTheme="minorHAnsi"/>
      <w:b/>
      <w:bCs/>
      <w:i/>
      <w:iCs/>
      <w:caps/>
      <w:color w:val="438086"/>
      <w:spacing w:val="5"/>
    </w:rPr>
  </w:style>
  <w:style w:type="character" w:customStyle="1" w:styleId="1Char">
    <w:name w:val="标题 1 Char"/>
    <w:basedOn w:val="a2"/>
    <w:link w:val="10"/>
    <w:uiPriority w:val="9"/>
    <w:rsid w:val="000C7C51"/>
    <w:rPr>
      <w:rFonts w:asciiTheme="majorHAnsi" w:eastAsia="Microsoft YaHei UI" w:hAnsiTheme="majorHAnsi" w:cstheme="majorBidi"/>
      <w:color w:val="438086" w:themeColor="accent2"/>
      <w:sz w:val="32"/>
      <w:szCs w:val="32"/>
    </w:rPr>
  </w:style>
  <w:style w:type="character" w:customStyle="1" w:styleId="2Char">
    <w:name w:val="标题 2 Char"/>
    <w:basedOn w:val="a2"/>
    <w:link w:val="20"/>
    <w:uiPriority w:val="9"/>
    <w:rsid w:val="000C7C51"/>
    <w:rPr>
      <w:rFonts w:asciiTheme="majorHAnsi" w:eastAsia="Microsoft YaHei UI" w:hAnsiTheme="majorHAnsi" w:cstheme="majorBidi"/>
      <w:color w:val="438086" w:themeColor="accent2"/>
      <w:sz w:val="28"/>
      <w:szCs w:val="28"/>
    </w:rPr>
  </w:style>
  <w:style w:type="character" w:customStyle="1" w:styleId="3Char">
    <w:name w:val="标题 3 Char"/>
    <w:basedOn w:val="a2"/>
    <w:link w:val="30"/>
    <w:uiPriority w:val="9"/>
    <w:rsid w:val="000C7C51"/>
    <w:rPr>
      <w:rFonts w:asciiTheme="majorHAnsi" w:eastAsia="Microsoft YaHei UI" w:hAnsiTheme="majorHAnsi" w:cstheme="majorBidi"/>
      <w:color w:val="438086" w:themeColor="accent2"/>
      <w:sz w:val="24"/>
      <w:szCs w:val="24"/>
    </w:rPr>
  </w:style>
  <w:style w:type="character" w:customStyle="1" w:styleId="4Char">
    <w:name w:val="标题 4 Char"/>
    <w:basedOn w:val="a2"/>
    <w:link w:val="4"/>
    <w:uiPriority w:val="9"/>
    <w:semiHidden/>
    <w:rsid w:val="000C7C51"/>
    <w:rPr>
      <w:rFonts w:asciiTheme="majorHAnsi" w:eastAsia="Microsoft YaHei UI" w:hAnsiTheme="majorHAnsi" w:cstheme="majorBidi"/>
      <w:i/>
      <w:iCs/>
      <w:color w:val="438086" w:themeColor="accent2"/>
    </w:rPr>
  </w:style>
  <w:style w:type="character" w:customStyle="1" w:styleId="5Char">
    <w:name w:val="标题 5 Char"/>
    <w:basedOn w:val="a2"/>
    <w:link w:val="5"/>
    <w:uiPriority w:val="9"/>
    <w:semiHidden/>
    <w:rsid w:val="002C2C7A"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标题 6 Char"/>
    <w:basedOn w:val="a2"/>
    <w:link w:val="6"/>
    <w:uiPriority w:val="9"/>
    <w:semiHidden/>
    <w:rsid w:val="002C2C7A"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标题 7 Char"/>
    <w:basedOn w:val="a2"/>
    <w:link w:val="7"/>
    <w:uiPriority w:val="9"/>
    <w:semiHidden/>
    <w:rsid w:val="002C2C7A"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标题 8 Char"/>
    <w:basedOn w:val="a2"/>
    <w:link w:val="8"/>
    <w:uiPriority w:val="9"/>
    <w:semiHidden/>
    <w:rsid w:val="002C2C7A"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标题 9 Char"/>
    <w:basedOn w:val="a2"/>
    <w:link w:val="9"/>
    <w:uiPriority w:val="9"/>
    <w:semiHidden/>
    <w:rsid w:val="002C2C7A"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9">
    <w:name w:val="Strong"/>
    <w:basedOn w:val="a2"/>
    <w:uiPriority w:val="22"/>
    <w:qFormat/>
    <w:rsid w:val="000C7C51"/>
    <w:rPr>
      <w:rFonts w:eastAsia="Microsoft YaHei UI"/>
      <w:b/>
      <w:bCs/>
    </w:rPr>
  </w:style>
  <w:style w:type="paragraph" w:styleId="aa">
    <w:name w:val="Block Text"/>
    <w:basedOn w:val="a1"/>
    <w:uiPriority w:val="3"/>
    <w:semiHidden/>
    <w:unhideWhenUsed/>
    <w:rsid w:val="002C2C7A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b">
    <w:name w:val="Subtle Emphasis"/>
    <w:basedOn w:val="a2"/>
    <w:uiPriority w:val="19"/>
    <w:qFormat/>
    <w:rsid w:val="000C7C51"/>
    <w:rPr>
      <w:rFonts w:asciiTheme="minorHAnsi" w:eastAsia="Microsoft YaHei UI" w:hAnsiTheme="minorHAnsi"/>
      <w:i/>
      <w:iCs/>
      <w:color w:val="006666"/>
    </w:rPr>
  </w:style>
  <w:style w:type="character" w:styleId="ac">
    <w:name w:val="Intense Reference"/>
    <w:basedOn w:val="a2"/>
    <w:uiPriority w:val="32"/>
    <w:qFormat/>
    <w:rsid w:val="000C7C51"/>
    <w:rPr>
      <w:rFonts w:asciiTheme="minorHAnsi" w:eastAsia="Microsoft YaHei UI" w:hAnsiTheme="minorHAnsi"/>
      <w:b/>
      <w:bCs/>
      <w:i/>
      <w:iCs/>
      <w:caps/>
      <w:color w:val="4E4F89"/>
      <w:spacing w:val="5"/>
    </w:rPr>
  </w:style>
  <w:style w:type="character" w:styleId="ad">
    <w:name w:val="Subtle Reference"/>
    <w:basedOn w:val="a2"/>
    <w:uiPriority w:val="31"/>
    <w:qFormat/>
    <w:rsid w:val="000C7C51"/>
    <w:rPr>
      <w:rFonts w:eastAsia="Microsoft YaHei UI"/>
      <w:i/>
      <w:iCs/>
      <w:color w:val="4E4F89"/>
    </w:rPr>
  </w:style>
  <w:style w:type="character" w:styleId="ae">
    <w:name w:val="Emphasis"/>
    <w:uiPriority w:val="20"/>
    <w:qFormat/>
    <w:rsid w:val="000C7C51"/>
    <w:rPr>
      <w:rFonts w:asciiTheme="minorHAnsi" w:eastAsia="Microsoft YaHei UI" w:hAnsiTheme="minorHAnsi" w:cstheme="minorBidi"/>
      <w:b/>
      <w:bCs/>
      <w:iCs w:val="0"/>
      <w:color w:val="438086" w:themeColor="accent2"/>
      <w:spacing w:val="10"/>
      <w:szCs w:val="20"/>
    </w:rPr>
  </w:style>
  <w:style w:type="character" w:styleId="af">
    <w:name w:val="Book Title"/>
    <w:basedOn w:val="a2"/>
    <w:uiPriority w:val="33"/>
    <w:qFormat/>
    <w:rsid w:val="000C7C51"/>
    <w:rPr>
      <w:rFonts w:asciiTheme="minorHAnsi" w:eastAsia="Microsoft YaHei UI" w:hAnsi="Cambria" w:cstheme="minorBidi"/>
      <w:bCs w:val="0"/>
      <w:i/>
      <w:iCs/>
      <w:color w:val="000000"/>
      <w:sz w:val="20"/>
      <w:szCs w:val="20"/>
    </w:rPr>
  </w:style>
  <w:style w:type="paragraph" w:styleId="af0">
    <w:name w:val="header"/>
    <w:basedOn w:val="a1"/>
    <w:link w:val="Char1"/>
    <w:uiPriority w:val="99"/>
    <w:unhideWhenUsed/>
    <w:rsid w:val="002C2C7A"/>
    <w:pPr>
      <w:tabs>
        <w:tab w:val="center" w:pos="4320"/>
        <w:tab w:val="right" w:pos="8640"/>
      </w:tabs>
    </w:pPr>
  </w:style>
  <w:style w:type="character" w:customStyle="1" w:styleId="Char1">
    <w:name w:val="页眉 Char"/>
    <w:basedOn w:val="a2"/>
    <w:link w:val="af0"/>
    <w:uiPriority w:val="99"/>
    <w:rsid w:val="002C2C7A"/>
    <w:rPr>
      <w:sz w:val="20"/>
    </w:rPr>
  </w:style>
  <w:style w:type="paragraph" w:styleId="af1">
    <w:name w:val="footer"/>
    <w:basedOn w:val="a1"/>
    <w:link w:val="Char2"/>
    <w:uiPriority w:val="99"/>
    <w:semiHidden/>
    <w:unhideWhenUsed/>
    <w:rsid w:val="002C2C7A"/>
    <w:pPr>
      <w:tabs>
        <w:tab w:val="center" w:pos="4320"/>
        <w:tab w:val="right" w:pos="8640"/>
      </w:tabs>
    </w:pPr>
  </w:style>
  <w:style w:type="character" w:customStyle="1" w:styleId="Char2">
    <w:name w:val="页脚 Char"/>
    <w:basedOn w:val="a2"/>
    <w:link w:val="af1"/>
    <w:uiPriority w:val="99"/>
    <w:semiHidden/>
    <w:rsid w:val="002C2C7A"/>
    <w:rPr>
      <w:sz w:val="20"/>
    </w:rPr>
  </w:style>
  <w:style w:type="paragraph" w:styleId="af2">
    <w:name w:val="Normal Indent"/>
    <w:basedOn w:val="a1"/>
    <w:uiPriority w:val="99"/>
    <w:unhideWhenUsed/>
    <w:rsid w:val="002C2C7A"/>
    <w:pPr>
      <w:ind w:left="720"/>
      <w:contextualSpacing/>
    </w:pPr>
  </w:style>
  <w:style w:type="paragraph" w:styleId="af3">
    <w:name w:val="Intense Quote"/>
    <w:basedOn w:val="a1"/>
    <w:uiPriority w:val="30"/>
    <w:qFormat/>
    <w:rsid w:val="002C2C7A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">
    <w:name w:val="市内项目符号列表"/>
    <w:uiPriority w:val="99"/>
    <w:rsid w:val="002C2C7A"/>
    <w:pPr>
      <w:numPr>
        <w:numId w:val="17"/>
      </w:numPr>
    </w:pPr>
  </w:style>
  <w:style w:type="numbering" w:customStyle="1" w:styleId="a0">
    <w:name w:val="市内编号列表"/>
    <w:uiPriority w:val="99"/>
    <w:rsid w:val="002C2C7A"/>
    <w:pPr>
      <w:numPr>
        <w:numId w:val="22"/>
      </w:numPr>
    </w:pPr>
  </w:style>
  <w:style w:type="paragraph" w:styleId="af4">
    <w:name w:val="List Paragraph"/>
    <w:basedOn w:val="a1"/>
    <w:uiPriority w:val="36"/>
    <w:unhideWhenUsed/>
    <w:qFormat/>
    <w:rsid w:val="002C2C7A"/>
    <w:pPr>
      <w:ind w:left="720"/>
      <w:contextualSpacing/>
    </w:pPr>
  </w:style>
  <w:style w:type="paragraph" w:styleId="af5">
    <w:name w:val="No Spacing"/>
    <w:basedOn w:val="a1"/>
    <w:uiPriority w:val="1"/>
    <w:qFormat/>
    <w:rsid w:val="002C2C7A"/>
    <w:pPr>
      <w:spacing w:after="0" w:line="240" w:lineRule="auto"/>
    </w:pPr>
  </w:style>
  <w:style w:type="character" w:styleId="af6">
    <w:name w:val="Placeholder Text"/>
    <w:basedOn w:val="a2"/>
    <w:uiPriority w:val="99"/>
    <w:unhideWhenUsed/>
    <w:rsid w:val="002C2C7A"/>
    <w:rPr>
      <w:color w:val="808080"/>
    </w:rPr>
  </w:style>
  <w:style w:type="paragraph" w:styleId="af7">
    <w:name w:val="Balloon Text"/>
    <w:basedOn w:val="a1"/>
    <w:link w:val="Char3"/>
    <w:uiPriority w:val="99"/>
    <w:semiHidden/>
    <w:unhideWhenUsed/>
    <w:rsid w:val="002C2C7A"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批注框文本 Char"/>
    <w:basedOn w:val="a2"/>
    <w:link w:val="af7"/>
    <w:uiPriority w:val="99"/>
    <w:semiHidden/>
    <w:rsid w:val="002C2C7A"/>
    <w:rPr>
      <w:rFonts w:eastAsiaTheme="minorEastAsia" w:hAnsi="Tahoma" w:cstheme="minorBidi"/>
      <w:sz w:val="16"/>
      <w:szCs w:val="16"/>
    </w:rPr>
  </w:style>
  <w:style w:type="paragraph" w:customStyle="1" w:styleId="af8">
    <w:name w:val="偶数页眉"/>
    <w:basedOn w:val="af0"/>
    <w:uiPriority w:val="39"/>
    <w:rsid w:val="002C2C7A"/>
    <w:pPr>
      <w:pBdr>
        <w:bottom w:val="single" w:sz="4" w:space="1" w:color="auto"/>
      </w:pBdr>
    </w:pPr>
  </w:style>
  <w:style w:type="paragraph" w:customStyle="1" w:styleId="af9">
    <w:name w:val="奇数页眉"/>
    <w:basedOn w:val="af0"/>
    <w:uiPriority w:val="39"/>
    <w:rsid w:val="002C2C7A"/>
    <w:pPr>
      <w:pBdr>
        <w:bottom w:val="single" w:sz="4" w:space="1" w:color="auto"/>
      </w:pBdr>
      <w:jc w:val="right"/>
    </w:pPr>
  </w:style>
  <w:style w:type="paragraph" w:customStyle="1" w:styleId="1">
    <w:name w:val="项目符号 1"/>
    <w:basedOn w:val="af4"/>
    <w:uiPriority w:val="38"/>
    <w:qFormat/>
    <w:rsid w:val="002C2C7A"/>
    <w:pPr>
      <w:numPr>
        <w:numId w:val="33"/>
      </w:numPr>
      <w:spacing w:after="0"/>
    </w:pPr>
  </w:style>
  <w:style w:type="paragraph" w:customStyle="1" w:styleId="2">
    <w:name w:val="项目符号 2"/>
    <w:basedOn w:val="af4"/>
    <w:uiPriority w:val="38"/>
    <w:qFormat/>
    <w:rsid w:val="002C2C7A"/>
    <w:pPr>
      <w:numPr>
        <w:ilvl w:val="1"/>
        <w:numId w:val="33"/>
      </w:numPr>
      <w:spacing w:after="0"/>
    </w:pPr>
  </w:style>
  <w:style w:type="paragraph" w:customStyle="1" w:styleId="3">
    <w:name w:val="项目符号 3"/>
    <w:basedOn w:val="af4"/>
    <w:uiPriority w:val="38"/>
    <w:qFormat/>
    <w:rsid w:val="002C2C7A"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sid w:val="002C2C7A"/>
    <w:rPr>
      <w:rFonts w:cstheme="minorBidi"/>
      <w:i/>
      <w:iCs/>
      <w:color w:val="424456" w:themeColor="text2"/>
      <w:sz w:val="24"/>
      <w:szCs w:val="24"/>
    </w:rPr>
  </w:style>
  <w:style w:type="paragraph" w:customStyle="1" w:styleId="afa">
    <w:name w:val="类别"/>
    <w:basedOn w:val="a1"/>
    <w:link w:val="afb"/>
    <w:uiPriority w:val="39"/>
    <w:qFormat/>
    <w:rsid w:val="002C2C7A"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c">
    <w:name w:val="批注"/>
    <w:basedOn w:val="a1"/>
    <w:link w:val="afd"/>
    <w:uiPriority w:val="39"/>
    <w:qFormat/>
    <w:rsid w:val="002C2C7A"/>
    <w:pPr>
      <w:spacing w:after="120" w:line="240" w:lineRule="auto"/>
    </w:pPr>
    <w:rPr>
      <w:b/>
      <w:bCs/>
    </w:rPr>
  </w:style>
  <w:style w:type="character" w:customStyle="1" w:styleId="afb">
    <w:name w:val="类别字符"/>
    <w:basedOn w:val="a2"/>
    <w:link w:val="afa"/>
    <w:uiPriority w:val="39"/>
    <w:rsid w:val="002C2C7A"/>
    <w:rPr>
      <w:caps/>
    </w:rPr>
  </w:style>
  <w:style w:type="character" w:customStyle="1" w:styleId="afd">
    <w:name w:val="批注字符"/>
    <w:basedOn w:val="a2"/>
    <w:link w:val="afc"/>
    <w:uiPriority w:val="39"/>
    <w:rsid w:val="002C2C7A"/>
    <w:rPr>
      <w:b/>
      <w:bCs/>
      <w:sz w:val="20"/>
    </w:rPr>
  </w:style>
  <w:style w:type="paragraph" w:customStyle="1" w:styleId="11">
    <w:name w:val="批注文字1"/>
    <w:basedOn w:val="a1"/>
    <w:uiPriority w:val="39"/>
    <w:qFormat/>
    <w:rsid w:val="002C2C7A"/>
    <w:pPr>
      <w:spacing w:after="120" w:line="288" w:lineRule="auto"/>
    </w:pPr>
  </w:style>
  <w:style w:type="paragraph" w:styleId="12">
    <w:name w:val="toc 1"/>
    <w:basedOn w:val="a1"/>
    <w:next w:val="a1"/>
    <w:autoRedefine/>
    <w:uiPriority w:val="39"/>
    <w:unhideWhenUsed/>
    <w:qFormat/>
    <w:rsid w:val="002C2C7A"/>
    <w:rPr>
      <w:sz w:val="24"/>
      <w:szCs w:val="24"/>
    </w:rPr>
  </w:style>
  <w:style w:type="paragraph" w:styleId="21">
    <w:name w:val="toc 2"/>
    <w:basedOn w:val="a1"/>
    <w:next w:val="a1"/>
    <w:autoRedefine/>
    <w:uiPriority w:val="39"/>
    <w:unhideWhenUsed/>
    <w:qFormat/>
    <w:rsid w:val="002C2C7A"/>
    <w:pPr>
      <w:ind w:left="240"/>
    </w:pPr>
    <w:rPr>
      <w:sz w:val="24"/>
      <w:szCs w:val="24"/>
    </w:rPr>
  </w:style>
  <w:style w:type="character" w:styleId="afe">
    <w:name w:val="Hyperlink"/>
    <w:basedOn w:val="a2"/>
    <w:uiPriority w:val="99"/>
    <w:unhideWhenUsed/>
    <w:rsid w:val="002C2C7A"/>
    <w:rPr>
      <w:color w:val="67AFBD" w:themeColor="hyperlink"/>
      <w:u w:val="single"/>
    </w:rPr>
  </w:style>
  <w:style w:type="paragraph" w:styleId="31">
    <w:name w:val="toc 3"/>
    <w:basedOn w:val="a1"/>
    <w:next w:val="a1"/>
    <w:autoRedefine/>
    <w:uiPriority w:val="39"/>
    <w:unhideWhenUsed/>
    <w:rsid w:val="002C2C7A"/>
    <w:pPr>
      <w:spacing w:after="100"/>
      <w:ind w:left="400"/>
    </w:pPr>
  </w:style>
  <w:style w:type="paragraph" w:styleId="aff">
    <w:name w:val="Quote"/>
    <w:basedOn w:val="a1"/>
    <w:next w:val="a1"/>
    <w:link w:val="Char4"/>
    <w:uiPriority w:val="29"/>
    <w:qFormat/>
    <w:rsid w:val="00AC507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引用 Char"/>
    <w:basedOn w:val="a2"/>
    <w:link w:val="aff"/>
    <w:uiPriority w:val="29"/>
    <w:rsid w:val="00AC5070"/>
    <w:rPr>
      <w:rFonts w:eastAsia="Microsoft YaHei UI" w:cstheme="min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zhe\AppData\Roaming\Microsoft\Templates\&#25253;&#21578;&#65288;&#24066;&#20869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416BBAD65CF46C7BD8B1D5E77E49F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7E8B80-1A67-4B63-8153-5B303CB56D9B}"/>
      </w:docPartPr>
      <w:docPartBody>
        <w:p w:rsidR="000E45B3" w:rsidRDefault="006A3390">
          <w:pPr>
            <w:pStyle w:val="F416BBAD65CF46C7BD8B1D5E77E49F6F"/>
          </w:pPr>
          <w:r>
            <w:rPr>
              <w:lang w:val="zh-MO"/>
            </w:rPr>
            <w:t>[</w:t>
          </w:r>
          <w:r>
            <w:rPr>
              <w:lang w:val="zh-MO"/>
            </w:rPr>
            <w:t>键入文档标题</w:t>
          </w:r>
          <w:r>
            <w:rPr>
              <w:lang w:val="zh-M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方正姚体">
    <w:altName w:val="SimSun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F5,Bold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61"/>
    <w:rsid w:val="000A7461"/>
    <w:rsid w:val="000E45B3"/>
    <w:rsid w:val="005A27E2"/>
    <w:rsid w:val="0061512F"/>
    <w:rsid w:val="006A3390"/>
    <w:rsid w:val="006E5E97"/>
    <w:rsid w:val="00993B00"/>
    <w:rsid w:val="00AE4611"/>
    <w:rsid w:val="00BC44C1"/>
    <w:rsid w:val="00E5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864E1EBB2446E78C3F9CA4E38982A9">
    <w:name w:val="74864E1EBB2446E78C3F9CA4E38982A9"/>
    <w:pPr>
      <w:widowControl w:val="0"/>
      <w:jc w:val="both"/>
    </w:pPr>
  </w:style>
  <w:style w:type="paragraph" w:customStyle="1" w:styleId="DCB7843B33534CB0AD1BDCF36EEDC574">
    <w:name w:val="DCB7843B33534CB0AD1BDCF36EEDC574"/>
    <w:pPr>
      <w:widowControl w:val="0"/>
      <w:jc w:val="both"/>
    </w:pPr>
  </w:style>
  <w:style w:type="paragraph" w:customStyle="1" w:styleId="78C15DAF65684B998568426B69876841">
    <w:name w:val="78C15DAF65684B998568426B69876841"/>
    <w:pPr>
      <w:widowControl w:val="0"/>
      <w:jc w:val="both"/>
    </w:pPr>
  </w:style>
  <w:style w:type="paragraph" w:customStyle="1" w:styleId="48BE29AC3F094C12AEBAC7E098C1C17A">
    <w:name w:val="48BE29AC3F094C12AEBAC7E098C1C17A"/>
    <w:pPr>
      <w:widowControl w:val="0"/>
      <w:jc w:val="both"/>
    </w:pPr>
  </w:style>
  <w:style w:type="paragraph" w:customStyle="1" w:styleId="F416BBAD65CF46C7BD8B1D5E77E49F6F">
    <w:name w:val="F416BBAD65CF46C7BD8B1D5E77E49F6F"/>
    <w:pPr>
      <w:widowControl w:val="0"/>
      <w:jc w:val="both"/>
    </w:pPr>
  </w:style>
  <w:style w:type="paragraph" w:customStyle="1" w:styleId="DBFADB531C8140BBB339E373D3942E2F">
    <w:name w:val="DBFADB531C8140BBB339E373D3942E2F"/>
    <w:pPr>
      <w:widowControl w:val="0"/>
      <w:jc w:val="both"/>
    </w:pPr>
  </w:style>
  <w:style w:type="paragraph" w:customStyle="1" w:styleId="7DCDD2184F794A04AE3847DF12DD6417">
    <w:name w:val="7DCDD2184F794A04AE3847DF12DD6417"/>
    <w:rsid w:val="000A7461"/>
    <w:pPr>
      <w:widowControl w:val="0"/>
      <w:jc w:val="both"/>
    </w:pPr>
  </w:style>
  <w:style w:type="paragraph" w:customStyle="1" w:styleId="EB2C72BC0254417193FD828778D064EF">
    <w:name w:val="EB2C72BC0254417193FD828778D064EF"/>
    <w:rsid w:val="000A7461"/>
    <w:pPr>
      <w:widowControl w:val="0"/>
      <w:jc w:val="both"/>
    </w:pPr>
  </w:style>
  <w:style w:type="paragraph" w:customStyle="1" w:styleId="873AFFDCFA5A44639FE5C33DD2CD0010">
    <w:name w:val="873AFFDCFA5A44639FE5C33DD2CD0010"/>
    <w:rsid w:val="000A7461"/>
    <w:pPr>
      <w:widowControl w:val="0"/>
      <w:jc w:val="both"/>
    </w:pPr>
  </w:style>
  <w:style w:type="paragraph" w:customStyle="1" w:styleId="7D204DDB47BD46DA80E7A606709CBD66">
    <w:name w:val="7D204DDB47BD46DA80E7A606709CBD66"/>
    <w:rsid w:val="000A7461"/>
    <w:pPr>
      <w:widowControl w:val="0"/>
      <w:jc w:val="both"/>
    </w:pPr>
  </w:style>
  <w:style w:type="paragraph" w:customStyle="1" w:styleId="49BB72A44E48455697565F82C742C8F4">
    <w:name w:val="49BB72A44E48455697565F82C742C8F4"/>
    <w:rsid w:val="000A7461"/>
    <w:pPr>
      <w:widowControl w:val="0"/>
      <w:jc w:val="both"/>
    </w:pPr>
  </w:style>
  <w:style w:type="paragraph" w:customStyle="1" w:styleId="932DCE93DB624943902BEF48726C6F6D">
    <w:name w:val="932DCE93DB624943902BEF48726C6F6D"/>
    <w:rsid w:val="000A7461"/>
    <w:pPr>
      <w:widowControl w:val="0"/>
      <w:jc w:val="both"/>
    </w:pPr>
  </w:style>
  <w:style w:type="paragraph" w:customStyle="1" w:styleId="6BB99E95F8244D2DA3BACB74A261FA60">
    <w:name w:val="6BB99E95F8244D2DA3BACB74A261FA60"/>
    <w:rsid w:val="000A7461"/>
    <w:pPr>
      <w:widowControl w:val="0"/>
      <w:jc w:val="both"/>
    </w:pPr>
  </w:style>
  <w:style w:type="paragraph" w:customStyle="1" w:styleId="0E212F05711641C1923AF1970EA3078E">
    <w:name w:val="0E212F05711641C1923AF1970EA3078E"/>
    <w:rsid w:val="000A7461"/>
    <w:pPr>
      <w:widowControl w:val="0"/>
      <w:jc w:val="both"/>
    </w:pPr>
  </w:style>
  <w:style w:type="paragraph" w:customStyle="1" w:styleId="D9AFF7D39597416F87E422A18D6C2035">
    <w:name w:val="D9AFF7D39597416F87E422A18D6C2035"/>
    <w:rsid w:val="000A7461"/>
    <w:pPr>
      <w:widowControl w:val="0"/>
      <w:jc w:val="both"/>
    </w:pPr>
  </w:style>
  <w:style w:type="paragraph" w:customStyle="1" w:styleId="9347AF771B1E422D820E2709626B1546">
    <w:name w:val="9347AF771B1E422D820E2709626B1546"/>
    <w:rsid w:val="000A7461"/>
    <w:pPr>
      <w:widowControl w:val="0"/>
      <w:jc w:val="both"/>
    </w:pPr>
  </w:style>
  <w:style w:type="character" w:styleId="a3">
    <w:name w:val="Placeholder Text"/>
    <w:basedOn w:val="a0"/>
    <w:uiPriority w:val="99"/>
    <w:unhideWhenUsed/>
    <w:rsid w:val="00E5249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2015-10-12T00:00:00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A90C35C0-4F56-45D3-B3CB-2BAD0B960E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报告（市内设计）.dotx</Template>
  <TotalTime>617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/Heading 3</vt:lpstr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多边形的几何操作</dc:title>
  <dc:subject>《图形与动画》实验(1)</dc:subject>
  <dc:creator>软件22   杨妍喆    2012013323</dc:creator>
  <cp:keywords/>
  <dc:description/>
  <cp:lastModifiedBy>yanzhe</cp:lastModifiedBy>
  <cp:revision>123</cp:revision>
  <cp:lastPrinted>2015-10-06T15:06:00Z</cp:lastPrinted>
  <dcterms:created xsi:type="dcterms:W3CDTF">2015-10-06T14:59:00Z</dcterms:created>
  <dcterms:modified xsi:type="dcterms:W3CDTF">2015-10-12T15:06:00Z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